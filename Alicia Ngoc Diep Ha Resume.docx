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31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200"/>
        <w:gridCol w:w="3976"/>
      </w:tblGrid>
      <w:tr w:rsidR="007A0F44" w:rsidRPr="00565B06" w14:paraId="54A8F999" w14:textId="77777777" w:rsidTr="00957B45">
        <w:trPr>
          <w:trHeight w:hRule="exact" w:val="1702"/>
        </w:trPr>
        <w:tc>
          <w:tcPr>
            <w:tcW w:w="5200" w:type="dxa"/>
            <w:tcMar>
              <w:right w:w="144" w:type="dxa"/>
            </w:tcMar>
            <w:vAlign w:val="bottom"/>
          </w:tcPr>
          <w:p w14:paraId="25804BCD" w14:textId="77777777" w:rsidR="007A0F44" w:rsidRPr="00130E7E" w:rsidRDefault="00130E7E" w:rsidP="00174A87">
            <w:pPr>
              <w:pStyle w:val="Title"/>
              <w:rPr>
                <w:sz w:val="56"/>
              </w:rPr>
            </w:pPr>
            <w:r w:rsidRPr="00130E7E">
              <w:rPr>
                <w:sz w:val="56"/>
              </w:rPr>
              <w:t>Alicia Ngoc Diep</w:t>
            </w:r>
          </w:p>
          <w:p w14:paraId="45E8C061" w14:textId="77777777" w:rsidR="007A0F44" w:rsidRPr="00565B06" w:rsidRDefault="00130E7E" w:rsidP="00130E7E">
            <w:pPr>
              <w:pStyle w:val="Subtitle"/>
            </w:pPr>
            <w:r w:rsidRPr="00130E7E">
              <w:rPr>
                <w:sz w:val="56"/>
              </w:rPr>
              <w:t>Ha</w:t>
            </w:r>
          </w:p>
        </w:tc>
        <w:tc>
          <w:tcPr>
            <w:tcW w:w="3976" w:type="dxa"/>
            <w:tcMar>
              <w:left w:w="144" w:type="dxa"/>
            </w:tcMar>
            <w:vAlign w:val="bottom"/>
          </w:tcPr>
          <w:p w14:paraId="0D292FF8" w14:textId="77777777" w:rsidR="007A0F44" w:rsidRDefault="007A0F44" w:rsidP="00174A87">
            <w:pPr>
              <w:pStyle w:val="ContactInfo"/>
            </w:pPr>
          </w:p>
          <w:p w14:paraId="0021F1B3" w14:textId="77777777" w:rsidR="007A0F44" w:rsidRDefault="001E2A4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E04AFE9990B248E9A321A4F0B8D98CD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B0627">
                  <w:t>0411044456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5C4356E" wp14:editId="1342A2C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AF9CD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e4831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14200C6" w14:textId="77777777" w:rsidR="007A0F44" w:rsidRDefault="001E2A4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88FE6D6E8AC46E385DD975B6AFFC47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17DBF">
                  <w:t>a</w:t>
                </w:r>
                <w:r w:rsidR="009B0627">
                  <w:t>lha4854@uni.sydney.edu.au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E6BF373" wp14:editId="0E677B5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36E87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e4831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C246DDE" w14:textId="3EC58398" w:rsidR="007A0F44" w:rsidRDefault="0010506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C19B875FEF424E178EF95C5C18C9E17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105060">
                  <w:t>https://www.linkedin.com/in/alicia-ha-9b69a0117/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F3761F" wp14:editId="410761F9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B9E8A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e48312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C97BFE2" w14:textId="77777777" w:rsidR="007A0F44" w:rsidRPr="00565B06" w:rsidRDefault="007A0F44" w:rsidP="00A4644F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F82A01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17C3AC5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34657B6" wp14:editId="4C9FBB2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EAFE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4831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5E78FC0" w14:textId="77777777" w:rsidR="000E24AC" w:rsidRPr="00565B06" w:rsidRDefault="001E2A4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A32B638D1D043929ED056694C824D5F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3143E540" w14:textId="206ED984" w:rsidR="00A77B4D" w:rsidRPr="00565B06" w:rsidRDefault="00130E7E" w:rsidP="007850D1">
      <w:r>
        <w:t xml:space="preserve">A </w:t>
      </w:r>
      <w:r w:rsidR="002C1A3A">
        <w:t>results-orientated 5</w:t>
      </w:r>
      <w:r w:rsidRPr="00130E7E">
        <w:rPr>
          <w:vertAlign w:val="superscript"/>
        </w:rPr>
        <w:t>th</w:t>
      </w:r>
      <w:r>
        <w:t xml:space="preserve"> year Medical Science/IT student and primary/high school tutor seeking professional experience in the IT sector. </w:t>
      </w:r>
      <w:r w:rsidR="00453A26">
        <w:t>Experience with full-stack development</w:t>
      </w:r>
      <w:r w:rsidR="0053593A">
        <w:t xml:space="preserve"> web and mobile app development</w:t>
      </w:r>
      <w:r w:rsidR="00453A26">
        <w:t xml:space="preserve"> and</w:t>
      </w:r>
      <w:r w:rsidR="00991B0D">
        <w:t xml:space="preserve"> </w:t>
      </w:r>
      <w:r w:rsidR="00453A26">
        <w:t xml:space="preserve">specialization </w:t>
      </w:r>
      <w:r w:rsidR="00991B0D">
        <w:t>in</w:t>
      </w:r>
      <w:r w:rsidR="00453A26">
        <w:t xml:space="preserve"> Data Science. Seeking a position in software development or data analysis to </w:t>
      </w:r>
      <w:r w:rsidR="00991B0D">
        <w:t xml:space="preserve">support </w:t>
      </w:r>
      <w:r w:rsidR="00B41DFA">
        <w:t xml:space="preserve">my strong </w:t>
      </w:r>
      <w:r w:rsidR="00991B0D">
        <w:t>statistical</w:t>
      </w:r>
      <w:r w:rsidR="00B41DFA">
        <w:t xml:space="preserve"> and </w:t>
      </w:r>
      <w:r w:rsidR="00991B0D">
        <w:t>technical</w:t>
      </w:r>
      <w:r w:rsidR="00B41DFA">
        <w:t xml:space="preserve"> background.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2602B6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4BE94C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DCBA4A" wp14:editId="7CE375E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8AA57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4831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5D750B" w14:textId="77777777" w:rsidR="00A77B4D" w:rsidRPr="00565B06" w:rsidRDefault="001E2A4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6CD248FF4BD42458D7F0E8F86BBEF8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E6D9A09" w14:textId="77777777" w:rsidR="007C0E0E" w:rsidRPr="00565B06" w:rsidRDefault="00130E7E" w:rsidP="00B47E1E">
      <w:pPr>
        <w:pStyle w:val="Heading2"/>
      </w:pPr>
      <w:r>
        <w:t>B.A. Medical Science</w:t>
      </w:r>
      <w:r w:rsidR="00F52F5C">
        <w:t xml:space="preserve"> (Pharmacology) </w:t>
      </w:r>
      <w:r>
        <w:t>/Information Technology</w:t>
      </w:r>
      <w:r w:rsidR="00F52F5C">
        <w:t xml:space="preserve"> (Computer Science)</w:t>
      </w:r>
      <w:r>
        <w:t xml:space="preserve"> | </w:t>
      </w:r>
      <w:r w:rsidRPr="00130E7E">
        <w:rPr>
          <w:rStyle w:val="Emphasis"/>
        </w:rPr>
        <w:t>University of Sydney</w:t>
      </w:r>
    </w:p>
    <w:p w14:paraId="1DBB04AB" w14:textId="77777777" w:rsidR="007C0E0E" w:rsidRPr="00565B06" w:rsidRDefault="00130E7E" w:rsidP="004F199F">
      <w:pPr>
        <w:pStyle w:val="Heading3"/>
      </w:pPr>
      <w:r>
        <w:t>2016</w:t>
      </w:r>
      <w:r w:rsidR="007C0E0E" w:rsidRPr="00565B06">
        <w:t xml:space="preserve"> – </w:t>
      </w:r>
      <w:r>
        <w:t>2020</w:t>
      </w:r>
    </w:p>
    <w:p w14:paraId="2AAECCD8" w14:textId="77777777" w:rsidR="00130E7E" w:rsidRPr="00565B06" w:rsidRDefault="00130E7E" w:rsidP="007850D1">
      <w:pPr>
        <w:pStyle w:val="ListParagraph"/>
        <w:numPr>
          <w:ilvl w:val="0"/>
          <w:numId w:val="18"/>
        </w:numPr>
      </w:pPr>
      <w:r>
        <w:t>Peer mentor for 1</w:t>
      </w:r>
      <w:r w:rsidRPr="00940397">
        <w:rPr>
          <w:vertAlign w:val="superscript"/>
        </w:rPr>
        <w:t>st</w:t>
      </w:r>
      <w:r>
        <w:t xml:space="preserve"> year undergraduates (02/18-07/18)</w:t>
      </w:r>
    </w:p>
    <w:p w14:paraId="0EF54134" w14:textId="77777777" w:rsidR="007C0E0E" w:rsidRPr="00565B06" w:rsidRDefault="00C24EEC" w:rsidP="00B47E1E">
      <w:pPr>
        <w:pStyle w:val="Heading2"/>
      </w:pPr>
      <w:r>
        <w:t>High school student</w:t>
      </w:r>
      <w:r w:rsidR="007C0E0E" w:rsidRPr="00565B06">
        <w:t xml:space="preserve"> | </w:t>
      </w:r>
      <w:r w:rsidR="00130E7E">
        <w:rPr>
          <w:rStyle w:val="Emphasis"/>
        </w:rPr>
        <w:t>Willoughby Girl’s High School</w:t>
      </w:r>
    </w:p>
    <w:p w14:paraId="71D32D59" w14:textId="77777777" w:rsidR="007C0E0E" w:rsidRPr="00565B06" w:rsidRDefault="00130E7E" w:rsidP="004F199F">
      <w:pPr>
        <w:pStyle w:val="Heading3"/>
      </w:pPr>
      <w:r>
        <w:t>2009</w:t>
      </w:r>
      <w:r w:rsidR="007C0E0E" w:rsidRPr="00565B06">
        <w:t xml:space="preserve"> – </w:t>
      </w:r>
      <w:r>
        <w:t>2015</w:t>
      </w:r>
    </w:p>
    <w:p w14:paraId="4D7F97C8" w14:textId="77777777" w:rsidR="007C0E0E" w:rsidRPr="00565B06" w:rsidRDefault="001D3BCC" w:rsidP="00940397">
      <w:pPr>
        <w:pStyle w:val="ListParagraph"/>
        <w:numPr>
          <w:ilvl w:val="0"/>
          <w:numId w:val="19"/>
        </w:numPr>
      </w:pPr>
      <w:r>
        <w:t xml:space="preserve">2015 = </w:t>
      </w:r>
      <w:r w:rsidR="00130E7E">
        <w:t>Achieved Silver Merit of Academic Excellence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BC734C7" w14:textId="77777777" w:rsidTr="002C1A3A">
        <w:tc>
          <w:tcPr>
            <w:tcW w:w="725" w:type="dxa"/>
            <w:tcMar>
              <w:right w:w="216" w:type="dxa"/>
            </w:tcMar>
            <w:vAlign w:val="bottom"/>
          </w:tcPr>
          <w:p w14:paraId="32EEB59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D2F3AFE" wp14:editId="57F709E6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5FE4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4831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AB924D8" w14:textId="77777777" w:rsidR="005E088C" w:rsidRPr="00565B06" w:rsidRDefault="001E2A4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E74EC3DCFAD4C0484848F060EC3E95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440ACFB" w14:textId="77777777" w:rsidR="002C1A3A" w:rsidRPr="00565B06" w:rsidRDefault="002C1A3A" w:rsidP="002C1A3A">
      <w:pPr>
        <w:pStyle w:val="Heading2"/>
      </w:pPr>
      <w:r>
        <w:t xml:space="preserve">Summer Intern </w:t>
      </w:r>
      <w:r w:rsidRPr="00565B06">
        <w:t xml:space="preserve">| </w:t>
      </w:r>
      <w:proofErr w:type="spellStart"/>
      <w:r>
        <w:rPr>
          <w:rStyle w:val="Emphasis"/>
        </w:rPr>
        <w:t>Garvan</w:t>
      </w:r>
      <w:proofErr w:type="spellEnd"/>
      <w:r>
        <w:rPr>
          <w:rStyle w:val="Emphasis"/>
        </w:rPr>
        <w:t xml:space="preserve"> Institute of Medical Research</w:t>
      </w:r>
    </w:p>
    <w:p w14:paraId="6038E83B" w14:textId="77777777" w:rsidR="002C1A3A" w:rsidRPr="00565B06" w:rsidRDefault="002C1A3A" w:rsidP="002C1A3A">
      <w:pPr>
        <w:pStyle w:val="Heading3"/>
      </w:pPr>
      <w:r>
        <w:t>DEC 2019</w:t>
      </w:r>
      <w:r w:rsidRPr="00565B06">
        <w:t xml:space="preserve"> – </w:t>
      </w:r>
      <w:r>
        <w:t>FEB 2020</w:t>
      </w:r>
    </w:p>
    <w:p w14:paraId="0232117B" w14:textId="77777777" w:rsidR="00475E15" w:rsidRDefault="002C1A3A" w:rsidP="00475E15">
      <w:pPr>
        <w:pStyle w:val="ListParagraph"/>
        <w:numPr>
          <w:ilvl w:val="0"/>
          <w:numId w:val="17"/>
        </w:numPr>
      </w:pPr>
      <w:r>
        <w:t>Full stack development of a Website and API to link Clinical Trials to Cancer Patients</w:t>
      </w:r>
    </w:p>
    <w:p w14:paraId="55D53A54" w14:textId="77777777" w:rsidR="00475E15" w:rsidRDefault="00475E15" w:rsidP="002C1A3A">
      <w:pPr>
        <w:pStyle w:val="ListParagraph"/>
        <w:numPr>
          <w:ilvl w:val="0"/>
          <w:numId w:val="17"/>
        </w:numPr>
      </w:pPr>
      <w:r>
        <w:t>Created thorough documentation on key structures and website components</w:t>
      </w:r>
    </w:p>
    <w:p w14:paraId="702B8D85" w14:textId="77777777" w:rsidR="002C1A3A" w:rsidRDefault="002C1A3A" w:rsidP="002C1A3A">
      <w:pPr>
        <w:pStyle w:val="ListParagraph"/>
        <w:numPr>
          <w:ilvl w:val="0"/>
          <w:numId w:val="17"/>
        </w:numPr>
      </w:pPr>
      <w:r>
        <w:t>Created various data conversion and manipulation scripts using Python</w:t>
      </w:r>
    </w:p>
    <w:p w14:paraId="51E11277" w14:textId="77777777" w:rsidR="005E088C" w:rsidRPr="00565B06" w:rsidRDefault="00130E7E" w:rsidP="00B47E1E">
      <w:pPr>
        <w:pStyle w:val="Heading2"/>
      </w:pPr>
      <w:r>
        <w:t>Mathematics and Science Tutor</w:t>
      </w:r>
      <w:r w:rsidR="005E088C" w:rsidRPr="00565B06">
        <w:t xml:space="preserve"> | </w:t>
      </w:r>
      <w:r>
        <w:rPr>
          <w:rStyle w:val="Emphasis"/>
        </w:rPr>
        <w:t>Rose Bay Learning Centre</w:t>
      </w:r>
    </w:p>
    <w:p w14:paraId="428E2F7B" w14:textId="710AEBD3" w:rsidR="005E088C" w:rsidRPr="00565B06" w:rsidRDefault="00130E7E" w:rsidP="004F199F">
      <w:pPr>
        <w:pStyle w:val="Heading3"/>
      </w:pPr>
      <w:r>
        <w:t>Mar 2019</w:t>
      </w:r>
      <w:r w:rsidR="005E088C" w:rsidRPr="00565B06">
        <w:t xml:space="preserve"> – </w:t>
      </w:r>
      <w:r w:rsidR="0053593A">
        <w:t>Jan 2021</w:t>
      </w:r>
    </w:p>
    <w:p w14:paraId="63C049C3" w14:textId="77777777" w:rsidR="005E088C" w:rsidRDefault="00E916AB" w:rsidP="00E916AB">
      <w:pPr>
        <w:pStyle w:val="ListParagraph"/>
        <w:numPr>
          <w:ilvl w:val="0"/>
          <w:numId w:val="17"/>
        </w:numPr>
      </w:pPr>
      <w:r>
        <w:t>Review class material with the students and provide feedback and guidance</w:t>
      </w:r>
    </w:p>
    <w:p w14:paraId="62DAB400" w14:textId="77777777" w:rsidR="00545955" w:rsidRDefault="00545955" w:rsidP="00E916AB">
      <w:pPr>
        <w:pStyle w:val="ListParagraph"/>
        <w:numPr>
          <w:ilvl w:val="0"/>
          <w:numId w:val="17"/>
        </w:numPr>
      </w:pPr>
      <w:r>
        <w:t>Coordinated online lessons through Zoom and</w:t>
      </w:r>
      <w:r w:rsidR="002431C6">
        <w:t xml:space="preserve"> </w:t>
      </w:r>
      <w:r>
        <w:t>taught face-to-face</w:t>
      </w:r>
    </w:p>
    <w:p w14:paraId="7B384EFF" w14:textId="77777777" w:rsidR="00E916AB" w:rsidRDefault="00545955" w:rsidP="00E916AB">
      <w:pPr>
        <w:pStyle w:val="ListParagraph"/>
        <w:numPr>
          <w:ilvl w:val="0"/>
          <w:numId w:val="17"/>
        </w:numPr>
      </w:pPr>
      <w:r>
        <w:t>Tutored Science and Mathematics from Years 5 - 12</w:t>
      </w:r>
    </w:p>
    <w:p w14:paraId="3A3B752A" w14:textId="77777777" w:rsidR="002431C6" w:rsidRPr="00565B06" w:rsidRDefault="00290014" w:rsidP="002431C6">
      <w:pPr>
        <w:pStyle w:val="ListParagraph"/>
        <w:numPr>
          <w:ilvl w:val="0"/>
          <w:numId w:val="17"/>
        </w:numPr>
      </w:pPr>
      <w:r>
        <w:t>Communicate students’ progress to parents and teachers</w:t>
      </w:r>
    </w:p>
    <w:p w14:paraId="160A8EB9" w14:textId="77777777" w:rsidR="005E088C" w:rsidRPr="00565B06" w:rsidRDefault="00130E7E" w:rsidP="00B47E1E">
      <w:pPr>
        <w:pStyle w:val="Heading2"/>
      </w:pPr>
      <w:r>
        <w:t>Freelance transcriptionist</w:t>
      </w:r>
      <w:r w:rsidR="005E088C" w:rsidRPr="00565B06">
        <w:t xml:space="preserve"> | </w:t>
      </w:r>
      <w:r>
        <w:rPr>
          <w:rStyle w:val="Emphasis"/>
        </w:rPr>
        <w:t>Rev</w:t>
      </w:r>
    </w:p>
    <w:p w14:paraId="2E12071B" w14:textId="77777777" w:rsidR="005E088C" w:rsidRPr="00565B06" w:rsidRDefault="00130E7E" w:rsidP="004F199F">
      <w:pPr>
        <w:pStyle w:val="Heading3"/>
      </w:pPr>
      <w:r>
        <w:t>May 2019</w:t>
      </w:r>
      <w:r w:rsidR="005E088C" w:rsidRPr="00565B06">
        <w:t xml:space="preserve"> – </w:t>
      </w:r>
      <w:r>
        <w:t>Present</w:t>
      </w:r>
    </w:p>
    <w:p w14:paraId="04A75D9F" w14:textId="77777777" w:rsidR="00130E7E" w:rsidRDefault="00290014" w:rsidP="00290014">
      <w:pPr>
        <w:pStyle w:val="Heading2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 xml:space="preserve">Transcribe audio and video clips based on the company’s </w:t>
      </w:r>
      <w:r w:rsidR="00557A48"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 xml:space="preserve">set </w:t>
      </w:r>
      <w: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>style guide</w:t>
      </w:r>
    </w:p>
    <w:p w14:paraId="23BF42D4" w14:textId="77777777" w:rsidR="00290014" w:rsidRDefault="00290014" w:rsidP="00290014">
      <w:pPr>
        <w:pStyle w:val="Heading2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 xml:space="preserve">Meet </w:t>
      </w:r>
      <w:r w:rsidR="00557A48"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 xml:space="preserve">Rev’s </w:t>
      </w:r>
      <w: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>metric standards by completing projects at a high accuracy and punctuality</w:t>
      </w:r>
    </w:p>
    <w:p w14:paraId="7B737CFA" w14:textId="77777777" w:rsidR="00130E7E" w:rsidRPr="002C1A3A" w:rsidRDefault="00290014" w:rsidP="00130E7E">
      <w:pPr>
        <w:pStyle w:val="Heading2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</w:pPr>
      <w:r>
        <w:rPr>
          <w:rFonts w:asciiTheme="minorHAnsi" w:eastAsiaTheme="minorHAnsi" w:hAnsiTheme="minorHAnsi" w:cstheme="minorBidi"/>
          <w:color w:val="8A9A76" w:themeColor="text2" w:themeTint="BF"/>
          <w:sz w:val="22"/>
          <w:szCs w:val="22"/>
        </w:rPr>
        <w:t>My</w:t>
      </w:r>
      <w:r w:rsidRPr="00290014">
        <w:rPr>
          <w:rFonts w:asciiTheme="minorHAnsi" w:eastAsiaTheme="minorHAnsi" w:hAnsiTheme="minorHAnsi" w:cstheme="minorBidi"/>
          <w:color w:val="8A9A76" w:themeColor="text2" w:themeTint="BF"/>
          <w:sz w:val="22"/>
          <w:szCs w:val="22"/>
        </w:rPr>
        <w:t xml:space="preserve"> metrics</w:t>
      </w:r>
      <w:r>
        <w:rPr>
          <w:rFonts w:asciiTheme="minorHAnsi" w:eastAsiaTheme="minorHAnsi" w:hAnsiTheme="minorHAnsi" w:cstheme="minorBidi"/>
          <w:b w:val="0"/>
          <w:color w:val="8A9A76" w:themeColor="text2" w:themeTint="BF"/>
          <w:sz w:val="22"/>
          <w:szCs w:val="22"/>
        </w:rPr>
        <w:t xml:space="preserve">: Accuracy = 4.5/5.0, Formatting = 4.83/5.0, On-time% = 100%, Commitment ratio = 10.0 </w:t>
      </w:r>
    </w:p>
    <w:p w14:paraId="188E8B58" w14:textId="77777777" w:rsidR="00130E7E" w:rsidRPr="00565B06" w:rsidRDefault="00130E7E" w:rsidP="00130E7E">
      <w:pPr>
        <w:pStyle w:val="Heading2"/>
      </w:pPr>
      <w:r>
        <w:t>Private Home tutor</w:t>
      </w:r>
      <w:r w:rsidRPr="00565B06">
        <w:t xml:space="preserve"> | </w:t>
      </w:r>
      <w:proofErr w:type="spellStart"/>
      <w:r>
        <w:rPr>
          <w:rStyle w:val="Emphasis"/>
        </w:rPr>
        <w:t>EzyMath</w:t>
      </w:r>
      <w:proofErr w:type="spellEnd"/>
      <w:r>
        <w:rPr>
          <w:rStyle w:val="Emphasis"/>
        </w:rPr>
        <w:t xml:space="preserve"> Tutoring Pty Ltd.</w:t>
      </w:r>
      <w:r w:rsidR="009162D2">
        <w:rPr>
          <w:rStyle w:val="Emphasis"/>
        </w:rPr>
        <w:t xml:space="preserve"> </w:t>
      </w:r>
      <w:r w:rsidR="00A4644F">
        <w:rPr>
          <w:rStyle w:val="Emphasis"/>
        </w:rPr>
        <w:t>/Self-employed</w:t>
      </w:r>
    </w:p>
    <w:p w14:paraId="2F8460A6" w14:textId="77777777" w:rsidR="00130E7E" w:rsidRPr="00565B06" w:rsidRDefault="00130E7E" w:rsidP="00130E7E">
      <w:pPr>
        <w:pStyle w:val="Heading3"/>
      </w:pPr>
      <w:r>
        <w:t>Jan 2017</w:t>
      </w:r>
      <w:r w:rsidRPr="00565B06">
        <w:t xml:space="preserve"> – </w:t>
      </w:r>
      <w:r>
        <w:t>PResent</w:t>
      </w:r>
    </w:p>
    <w:p w14:paraId="047C8432" w14:textId="77777777" w:rsidR="00E916AB" w:rsidRDefault="00130E7E" w:rsidP="00E03476">
      <w:pPr>
        <w:pStyle w:val="ListParagraph"/>
        <w:numPr>
          <w:ilvl w:val="0"/>
          <w:numId w:val="16"/>
        </w:numPr>
      </w:pPr>
      <w:r>
        <w:t xml:space="preserve">Create worksheets and learning materials </w:t>
      </w:r>
      <w:r w:rsidR="00E916AB">
        <w:t>designed to suit that particular student</w:t>
      </w:r>
    </w:p>
    <w:p w14:paraId="37E81502" w14:textId="77777777" w:rsidR="00CE54E2" w:rsidRDefault="00CE54E2" w:rsidP="00E03476">
      <w:pPr>
        <w:pStyle w:val="ListParagraph"/>
        <w:numPr>
          <w:ilvl w:val="0"/>
          <w:numId w:val="16"/>
        </w:numPr>
      </w:pPr>
      <w:r>
        <w:t xml:space="preserve">Boosted student’s grades </w:t>
      </w:r>
      <w:r w:rsidR="003C513F">
        <w:t>by 20% or more</w:t>
      </w:r>
    </w:p>
    <w:p w14:paraId="5D7AB2F5" w14:textId="77777777" w:rsidR="003C513F" w:rsidRPr="00565B06" w:rsidRDefault="003C513F" w:rsidP="003C513F">
      <w:pPr>
        <w:pStyle w:val="ListParagrap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30541AC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7305AEA" w14:textId="77777777" w:rsidR="00AC7C34" w:rsidRPr="00565B06" w:rsidRDefault="00A04ACA" w:rsidP="00075B13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B439E69" wp14:editId="2C210487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6C9F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IeC8ApzIQAAts0A&#10;AA4AAAAAAAAAAAAAAAAALgIAAGRycy9lMm9Eb2MueG1sUEsBAi0AFAAGAAgAAAAhABhq7IfZAAAA&#10;AwEAAA8AAAAAAAAAAAAAAAAAzSMAAGRycy9kb3ducmV2LnhtbFBLBQYAAAAABAAEAPMAAADTJAAA&#10;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4831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9+MEA&#10;AADaAAAADwAAAGRycy9kb3ducmV2LnhtbESPQYvCMBSE7wv+h/AEb2uqB3GrUVQQvOl2BT0+m2db&#10;bF5qE2vdX28EweMwM98w03lrStFQ7QrLCgb9CARxanXBmYL93/p7DMJ5ZI2lZVLwIAfzWedrirG2&#10;d/6lJvGZCBB2MSrIva9iKV2ak0HXtxVx8M62NuiDrDOpa7wHuCnlMIpG0mDBYSHHilY5pZfkZhTs&#10;jrhM0lN0cYcrj/6HxfZwXjdK9brtYgLCU+s/4Xd7oxX8wOtKu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ffj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IPb8A&#10;AADbAAAADwAAAGRycy9kb3ducmV2LnhtbESPQYvCQAyF7wv+hyGCt+1UEVmqo6gg6NGu4DV0Ylvs&#10;ZEpn1OqvNwfBW8J7ee/LYtW7Rt2pC7VnA+MkBUVceFtzaeD0v/v9AxUissXGMxl4UoDVcvCzwMz6&#10;Bx/pnsdSSQiHDA1UMbaZ1qGoyGFIfEss2sV3DqOsXalthw8Jd42epOlMO6xZGipsaVtRcc1vzoCn&#10;HfKreNr8fBgHO9v7zeY0NWY07NdzUJH6+DV/rvdW8IVefpEB9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4g9vwAAANsAAAAPAAAAAAAAAAAAAAAAAJgCAABkcnMvZG93bnJl&#10;di54bWxQSwUGAAAAAAQABAD1AAAAhA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N78AA&#10;AADbAAAADwAAAGRycy9kb3ducmV2LnhtbERPzYrCMBC+C75DGGFvmtaDStcoWhC9LKLuAwzJ9Eeb&#10;SW2idt9+s7DgbT6+31mue9uIJ3W+dqwgnSQgiLUzNZcKvi+78QKED8gGG8ek4Ic8rFfDwRIz4158&#10;ouc5lCKGsM9QQRVCm0npdUUW/cS1xJErXGcxRNiV0nT4iuG2kdMkmUmLNceGClvKK9K388MqyOf3&#10;kOvt1yzNF/t7/yj88VpopT5G/eYTRKA+vMX/7oOJ81P4+yUe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QN78AAAADbAAAADwAAAAAAAAAAAAAAAACYAgAAZHJzL2Rvd25y&#10;ZXYueG1sUEsFBgAAAAAEAAQA9QAAAIU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lYcAA&#10;AADbAAAADwAAAGRycy9kb3ducmV2LnhtbERPS2sCMRC+C/6HMEJvbrbSFt0apSsIXn0cPA6bMdl2&#10;MwmbVNd/b4RCb/PxPWe5HlwnrtTH1rOC16IEQdx43bJRcDpup3MQMSFr7DyTgjtFWK/GoyVW2t94&#10;T9dDMiKHcKxQgU0pVFLGxpLDWPhAnLmL7x2mDHsjdY+3HO46OSvLD+mw5dxgMdDGUvNz+HUKNuZy&#10;DLv6vd4uwtv3fHG2pku1Ui+T4esTRKIh/Yv/3Dud58/g+Us+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jlYcAAAADbAAAADwAAAAAAAAAAAAAAAACYAgAAZHJzL2Rvd25y&#10;ZXYueG1sUEsFBgAAAAAEAAQA9QAAAIU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51C8ACB" w14:textId="77777777" w:rsidR="00AC7C34" w:rsidRPr="00565B06" w:rsidRDefault="00A4644F" w:rsidP="009B0627">
            <w:pPr>
              <w:pStyle w:val="Heading1"/>
              <w:outlineLvl w:val="0"/>
            </w:pPr>
            <w:r>
              <w:t>Technical</w:t>
            </w:r>
            <w:r w:rsidR="009B0627">
              <w:t xml:space="preserve"> skills</w:t>
            </w:r>
          </w:p>
        </w:tc>
      </w:tr>
    </w:tbl>
    <w:p w14:paraId="0E7FF6E2" w14:textId="77777777" w:rsidR="00880251" w:rsidRDefault="00880251" w:rsidP="00A4644F">
      <w:pPr>
        <w:pStyle w:val="ListParagraph"/>
        <w:numPr>
          <w:ilvl w:val="0"/>
          <w:numId w:val="16"/>
        </w:numPr>
        <w:rPr>
          <w:b/>
          <w:bCs/>
        </w:rPr>
        <w:sectPr w:rsidR="00880251" w:rsidSect="00FE18B2">
          <w:footerReference w:type="default" r:id="rId12"/>
          <w:headerReference w:type="first" r:id="rId13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424952F9" w14:textId="588D1884" w:rsidR="009B0627" w:rsidRDefault="003C513F" w:rsidP="00EF0E37">
      <w:pPr>
        <w:pStyle w:val="ListParagraph"/>
        <w:numPr>
          <w:ilvl w:val="0"/>
          <w:numId w:val="16"/>
        </w:numPr>
      </w:pPr>
      <w:r w:rsidRPr="003C513F">
        <w:rPr>
          <w:b/>
        </w:rPr>
        <w:t>Programming languages</w:t>
      </w:r>
      <w:r>
        <w:t xml:space="preserve">: </w:t>
      </w:r>
      <w:r w:rsidR="00A4644F">
        <w:t>Java, Python, C, C++, R, Processing, Arduino</w:t>
      </w:r>
      <w:r w:rsidR="0003680E">
        <w:t>, Kotlin</w:t>
      </w:r>
      <w:r w:rsidR="00643B14">
        <w:t>, Bash</w:t>
      </w:r>
    </w:p>
    <w:p w14:paraId="1200EAEF" w14:textId="663583CF" w:rsidR="00F70959" w:rsidRDefault="00F70959" w:rsidP="00EF0E37">
      <w:pPr>
        <w:pStyle w:val="ListParagraph"/>
        <w:numPr>
          <w:ilvl w:val="0"/>
          <w:numId w:val="16"/>
        </w:numPr>
      </w:pPr>
      <w:r w:rsidRPr="003C513F">
        <w:rPr>
          <w:b/>
        </w:rPr>
        <w:t>Full-stack development</w:t>
      </w:r>
      <w:r>
        <w:t>: Django REST framework, ReactJS, HTML, CSS</w:t>
      </w:r>
      <w:r w:rsidR="003C513F">
        <w:t>, Ajax, Bootstrap</w:t>
      </w:r>
      <w:r w:rsidR="005D69BF">
        <w:t>, Spring MVC, Hibernate</w:t>
      </w:r>
    </w:p>
    <w:p w14:paraId="48418972" w14:textId="27276647" w:rsidR="002F0FA0" w:rsidRDefault="00E067D7" w:rsidP="00EF0E37">
      <w:pPr>
        <w:pStyle w:val="ListParagraph"/>
        <w:numPr>
          <w:ilvl w:val="0"/>
          <w:numId w:val="16"/>
        </w:numPr>
      </w:pPr>
      <w:r>
        <w:rPr>
          <w:b/>
        </w:rPr>
        <w:t>Big Data analytics</w:t>
      </w:r>
      <w:r w:rsidR="003C513F">
        <w:rPr>
          <w:b/>
        </w:rPr>
        <w:t xml:space="preserve">: </w:t>
      </w:r>
      <w:r w:rsidR="003C513F">
        <w:t xml:space="preserve">AWS, Hadoop, Spark (Scala, </w:t>
      </w:r>
      <w:proofErr w:type="spellStart"/>
      <w:r w:rsidR="003C513F">
        <w:t>PySpark</w:t>
      </w:r>
      <w:proofErr w:type="spellEnd"/>
      <w:r w:rsidR="003C513F">
        <w:t xml:space="preserve">, </w:t>
      </w:r>
      <w:proofErr w:type="spellStart"/>
      <w:r w:rsidR="003C513F">
        <w:t>SparkML</w:t>
      </w:r>
      <w:proofErr w:type="spellEnd"/>
      <w:r w:rsidR="003C513F">
        <w:t xml:space="preserve">, </w:t>
      </w:r>
      <w:proofErr w:type="spellStart"/>
      <w:r w:rsidR="003C513F">
        <w:t>SparkSQL</w:t>
      </w:r>
      <w:proofErr w:type="spellEnd"/>
      <w:r w:rsidR="003C513F">
        <w:t>)</w:t>
      </w:r>
      <w:r w:rsidR="002B2DE4">
        <w:t>, Docker</w:t>
      </w:r>
    </w:p>
    <w:p w14:paraId="1542C437" w14:textId="4D333DC5" w:rsidR="00743C0A" w:rsidRDefault="00752FCD" w:rsidP="00EF0E37">
      <w:pPr>
        <w:pStyle w:val="ListParagraph"/>
        <w:numPr>
          <w:ilvl w:val="0"/>
          <w:numId w:val="16"/>
        </w:numPr>
      </w:pPr>
      <w:r w:rsidRPr="003C513F">
        <w:rPr>
          <w:b/>
        </w:rPr>
        <w:t>Database</w:t>
      </w:r>
      <w:r w:rsidR="003C513F">
        <w:rPr>
          <w:b/>
        </w:rPr>
        <w:t>s</w:t>
      </w:r>
      <w:r>
        <w:t>:</w:t>
      </w:r>
      <w:r w:rsidR="00F70959">
        <w:t xml:space="preserve"> </w:t>
      </w:r>
      <w:r w:rsidR="006906EC">
        <w:t>My</w:t>
      </w:r>
      <w:r>
        <w:t>SQL,</w:t>
      </w:r>
      <w:r w:rsidR="006906EC">
        <w:t xml:space="preserve"> SQLite, PostgreSQL,</w:t>
      </w:r>
      <w:r>
        <w:t xml:space="preserve"> MongoDB, Neo4J</w:t>
      </w:r>
    </w:p>
    <w:p w14:paraId="3D6E37BD" w14:textId="77777777" w:rsidR="007D1B90" w:rsidRDefault="007D1B90" w:rsidP="00EF0E37">
      <w:pPr>
        <w:pStyle w:val="ListParagraph"/>
        <w:numPr>
          <w:ilvl w:val="0"/>
          <w:numId w:val="16"/>
        </w:numPr>
      </w:pPr>
      <w:r>
        <w:rPr>
          <w:b/>
        </w:rPr>
        <w:t>Deep learning</w:t>
      </w:r>
      <w:r w:rsidRPr="007D1B90">
        <w:t>:</w:t>
      </w:r>
      <w:r>
        <w:t xml:space="preserve"> </w:t>
      </w:r>
      <w:proofErr w:type="spellStart"/>
      <w:r>
        <w:t>Keras</w:t>
      </w:r>
      <w:proofErr w:type="spellEnd"/>
      <w:r>
        <w:t xml:space="preserve">, TensorFlow, </w:t>
      </w:r>
      <w:proofErr w:type="spellStart"/>
      <w:r>
        <w:t>PyTorch</w:t>
      </w:r>
      <w:proofErr w:type="spellEnd"/>
      <w:r>
        <w:t>, CNN, SVM</w:t>
      </w:r>
    </w:p>
    <w:p w14:paraId="485D2B9F" w14:textId="77777777" w:rsidR="003C513F" w:rsidRDefault="003C513F" w:rsidP="00EF0E37">
      <w:pPr>
        <w:pStyle w:val="ListParagraph"/>
        <w:numPr>
          <w:ilvl w:val="0"/>
          <w:numId w:val="16"/>
        </w:numPr>
      </w:pPr>
      <w:r>
        <w:rPr>
          <w:b/>
        </w:rPr>
        <w:t>Methodologies</w:t>
      </w:r>
      <w:r w:rsidRPr="003C513F">
        <w:t>:</w:t>
      </w:r>
      <w:r>
        <w:t xml:space="preserve"> Agile, Iterative Waterfall, XP</w:t>
      </w:r>
    </w:p>
    <w:p w14:paraId="395F440F" w14:textId="77777777" w:rsidR="003C513F" w:rsidRDefault="003C513F" w:rsidP="00EF0E37">
      <w:pPr>
        <w:pStyle w:val="ListParagraph"/>
        <w:numPr>
          <w:ilvl w:val="0"/>
          <w:numId w:val="16"/>
        </w:numPr>
      </w:pPr>
      <w:r>
        <w:rPr>
          <w:b/>
        </w:rPr>
        <w:t>Version control</w:t>
      </w:r>
      <w:r w:rsidRPr="003C513F">
        <w:t>:</w:t>
      </w:r>
      <w:r>
        <w:t xml:space="preserve"> GIT, Bitbucket</w:t>
      </w:r>
    </w:p>
    <w:p w14:paraId="16C2D05D" w14:textId="68E16EDD" w:rsidR="003C513F" w:rsidRDefault="003C513F" w:rsidP="00EF0E37">
      <w:pPr>
        <w:pStyle w:val="ListParagraph"/>
        <w:numPr>
          <w:ilvl w:val="0"/>
          <w:numId w:val="16"/>
        </w:numPr>
      </w:pPr>
      <w:r>
        <w:rPr>
          <w:b/>
        </w:rPr>
        <w:t>IDE</w:t>
      </w:r>
      <w:r w:rsidRPr="003C513F">
        <w:t>:</w:t>
      </w:r>
      <w:r>
        <w:t xml:space="preserve"> Visual Studio Code, Arduino, </w:t>
      </w:r>
      <w:r w:rsidR="00E067D7">
        <w:t xml:space="preserve">Atom, </w:t>
      </w:r>
      <w:proofErr w:type="spellStart"/>
      <w:r w:rsidR="00E067D7">
        <w:t>QTCreator</w:t>
      </w:r>
      <w:proofErr w:type="spellEnd"/>
      <w:r w:rsidR="00E067D7">
        <w:t xml:space="preserve">, </w:t>
      </w:r>
      <w:r>
        <w:t>Eclipse</w:t>
      </w:r>
      <w:r w:rsidR="00F5186B">
        <w:t>, Android Studio</w:t>
      </w:r>
    </w:p>
    <w:p w14:paraId="4964D58B" w14:textId="77777777" w:rsidR="00880251" w:rsidRDefault="00880251" w:rsidP="0097361E">
      <w:pPr>
        <w:pStyle w:val="Icons"/>
        <w:sectPr w:rsidR="00880251" w:rsidSect="00880251">
          <w:type w:val="continuous"/>
          <w:pgSz w:w="12240" w:h="15840" w:code="1"/>
          <w:pgMar w:top="720" w:right="1440" w:bottom="1080" w:left="2160" w:header="432" w:footer="648" w:gutter="0"/>
          <w:cols w:num="2"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7D3949" w:rsidRPr="00565B06" w14:paraId="2B93E65C" w14:textId="77777777" w:rsidTr="0097361E">
        <w:tc>
          <w:tcPr>
            <w:tcW w:w="725" w:type="dxa"/>
            <w:tcMar>
              <w:right w:w="216" w:type="dxa"/>
            </w:tcMar>
            <w:vAlign w:val="bottom"/>
          </w:tcPr>
          <w:p w14:paraId="4AC03C41" w14:textId="5E2EEDC7" w:rsidR="007D3949" w:rsidRPr="00565B06" w:rsidRDefault="002250EE" w:rsidP="0097361E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B7757B" wp14:editId="5E229944">
                      <wp:extent cx="274320" cy="274320"/>
                      <wp:effectExtent l="0" t="0" r="0" b="0"/>
                      <wp:docPr id="3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7A2B2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7/r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8o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3lc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/B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3lc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4831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8lzMMA&#10;AADbAAAADwAAAGRycy9kb3ducmV2LnhtbESPT2sCMRTE7wW/Q3iF3mq2Lq2yGkUUS6+uf/D4SJ6b&#10;bTcvyybVtZ/eFAo9DjPzG2a26F0jLtSF2rOCl2EGglh7U3OlYL/bPE9AhIhssPFMCm4UYDEfPMyw&#10;MP7KW7qUsRIJwqFABTbGtpAyaEsOw9C3xMk7+85hTLKrpOnwmuCukaMse5MOa04LFltaWdJf5bdT&#10;sD6eclx/vpdao92/+p/D+OY2Sj099sspiEh9/A//tT+MgjyH3y/p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8lzM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BD4537E" w14:textId="77777777" w:rsidR="007D3949" w:rsidRPr="00565B06" w:rsidRDefault="007D3949" w:rsidP="0097361E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3F92C3D" w14:textId="77777777" w:rsidR="00E067D7" w:rsidRPr="007D3949" w:rsidRDefault="00E067D7" w:rsidP="00E067D7">
      <w:pPr>
        <w:rPr>
          <w:b/>
          <w:u w:val="single"/>
        </w:rPr>
      </w:pPr>
      <w:r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>Website and API for linking Cancer Patients to Clinical Trials</w:t>
      </w:r>
      <w:r w:rsidRPr="004F5A51">
        <w:t xml:space="preserve"> </w:t>
      </w:r>
      <w:r>
        <w:tab/>
      </w:r>
      <w:r>
        <w:tab/>
      </w:r>
      <w:r w:rsidRPr="004F5A51">
        <w:t>(2020)</w:t>
      </w:r>
    </w:p>
    <w:p w14:paraId="692311AD" w14:textId="77777777" w:rsidR="00EE3EAA" w:rsidRDefault="00EE3EAA" w:rsidP="00E067D7">
      <w:pPr>
        <w:pStyle w:val="ListParagraph"/>
        <w:numPr>
          <w:ilvl w:val="0"/>
          <w:numId w:val="16"/>
        </w:numPr>
      </w:pPr>
      <w:r w:rsidRPr="00EE3EAA">
        <w:rPr>
          <w:b/>
        </w:rPr>
        <w:t>About</w:t>
      </w:r>
      <w:r>
        <w:t>: A website for clinicians to record and process the most suitable clinical trials for cancer patients across Australia</w:t>
      </w:r>
    </w:p>
    <w:p w14:paraId="0169FACF" w14:textId="77777777" w:rsidR="00F52F5C" w:rsidRDefault="00F52F5C" w:rsidP="00E067D7">
      <w:pPr>
        <w:pStyle w:val="ListParagraph"/>
        <w:numPr>
          <w:ilvl w:val="0"/>
          <w:numId w:val="16"/>
        </w:numPr>
      </w:pPr>
      <w:r>
        <w:rPr>
          <w:b/>
        </w:rPr>
        <w:t>Technologies used</w:t>
      </w:r>
      <w:r w:rsidRPr="00F52F5C">
        <w:t>:</w:t>
      </w:r>
      <w:r>
        <w:t xml:space="preserve"> </w:t>
      </w:r>
    </w:p>
    <w:p w14:paraId="59C78C52" w14:textId="77777777" w:rsidR="00F52F5C" w:rsidRPr="00F52F5C" w:rsidRDefault="00F52F5C" w:rsidP="00F52F5C">
      <w:pPr>
        <w:pStyle w:val="ListParagraph"/>
        <w:numPr>
          <w:ilvl w:val="1"/>
          <w:numId w:val="16"/>
        </w:numPr>
      </w:pPr>
      <w:r w:rsidRPr="00991B0D">
        <w:rPr>
          <w:u w:val="single"/>
        </w:rPr>
        <w:t>Frontend</w:t>
      </w:r>
      <w:r>
        <w:rPr>
          <w:b/>
        </w:rPr>
        <w:t xml:space="preserve">: </w:t>
      </w:r>
      <w:r w:rsidRPr="00F52F5C">
        <w:t>ReactJS, Ajax,</w:t>
      </w:r>
      <w:r>
        <w:rPr>
          <w:b/>
        </w:rPr>
        <w:t xml:space="preserve"> </w:t>
      </w:r>
      <w:r w:rsidRPr="00F52F5C">
        <w:t>CSS</w:t>
      </w:r>
      <w:r>
        <w:t xml:space="preserve">, Bootstrap, </w:t>
      </w:r>
      <w:proofErr w:type="spellStart"/>
      <w:r>
        <w:t>SortableJS</w:t>
      </w:r>
      <w:proofErr w:type="spellEnd"/>
    </w:p>
    <w:p w14:paraId="575F1DAD" w14:textId="77777777" w:rsidR="00F52F5C" w:rsidRDefault="00F52F5C" w:rsidP="00F52F5C">
      <w:pPr>
        <w:pStyle w:val="ListParagraph"/>
        <w:numPr>
          <w:ilvl w:val="1"/>
          <w:numId w:val="16"/>
        </w:numPr>
      </w:pPr>
      <w:r w:rsidRPr="00991B0D">
        <w:rPr>
          <w:u w:val="single"/>
        </w:rPr>
        <w:t>Backend</w:t>
      </w:r>
      <w:r>
        <w:rPr>
          <w:b/>
        </w:rPr>
        <w:t xml:space="preserve">: </w:t>
      </w:r>
      <w:r w:rsidRPr="00F52F5C">
        <w:t>Django REST framework, MySQL database</w:t>
      </w:r>
    </w:p>
    <w:p w14:paraId="77024CC3" w14:textId="77777777" w:rsidR="007D1B90" w:rsidRDefault="007D1B90" w:rsidP="00F52F5C">
      <w:pPr>
        <w:pStyle w:val="ListParagraph"/>
        <w:numPr>
          <w:ilvl w:val="1"/>
          <w:numId w:val="16"/>
        </w:numPr>
      </w:pPr>
      <w:r>
        <w:rPr>
          <w:u w:val="single"/>
        </w:rPr>
        <w:t>Scripts:</w:t>
      </w:r>
      <w:r>
        <w:t xml:space="preserve"> Python, JSN, XML, pandas</w:t>
      </w:r>
    </w:p>
    <w:p w14:paraId="2E47C9A8" w14:textId="77777777" w:rsidR="00F52F5C" w:rsidRDefault="001D6849" w:rsidP="00F52F5C">
      <w:pPr>
        <w:pStyle w:val="ListParagraph"/>
        <w:numPr>
          <w:ilvl w:val="0"/>
          <w:numId w:val="16"/>
        </w:numPr>
      </w:pPr>
      <w:r>
        <w:rPr>
          <w:b/>
        </w:rPr>
        <w:t>Responsibilities</w:t>
      </w:r>
      <w:r w:rsidR="00F52F5C">
        <w:t>:</w:t>
      </w:r>
    </w:p>
    <w:p w14:paraId="130FEC67" w14:textId="77777777" w:rsidR="00F52F5C" w:rsidRDefault="00F52F5C" w:rsidP="00F52F5C">
      <w:pPr>
        <w:pStyle w:val="ListParagraph"/>
        <w:numPr>
          <w:ilvl w:val="1"/>
          <w:numId w:val="16"/>
        </w:numPr>
      </w:pPr>
      <w:r>
        <w:t>Created webpages to display clinical trial information from ANZCTR and NZCT</w:t>
      </w:r>
    </w:p>
    <w:p w14:paraId="64ECF200" w14:textId="77777777" w:rsidR="00F52F5C" w:rsidRDefault="00F52F5C" w:rsidP="00F52F5C">
      <w:pPr>
        <w:pStyle w:val="ListParagraph"/>
        <w:numPr>
          <w:ilvl w:val="1"/>
          <w:numId w:val="16"/>
        </w:numPr>
      </w:pPr>
      <w:r>
        <w:t xml:space="preserve">Made python scripts </w:t>
      </w:r>
      <w:r w:rsidR="0093651C">
        <w:t>to convert and extract data</w:t>
      </w:r>
      <w:r w:rsidR="007D1B90">
        <w:t xml:space="preserve"> to upload into MySQL backend</w:t>
      </w:r>
    </w:p>
    <w:p w14:paraId="710CC7E2" w14:textId="77777777" w:rsidR="00F52F5C" w:rsidRDefault="00F52F5C" w:rsidP="00F52F5C">
      <w:pPr>
        <w:pStyle w:val="ListParagraph"/>
        <w:numPr>
          <w:ilvl w:val="1"/>
          <w:numId w:val="16"/>
        </w:numPr>
      </w:pPr>
      <w:r>
        <w:t xml:space="preserve">Used </w:t>
      </w:r>
      <w:proofErr w:type="spellStart"/>
      <w:r>
        <w:t>SortableJS</w:t>
      </w:r>
      <w:proofErr w:type="spellEnd"/>
      <w:r>
        <w:t xml:space="preserve"> library for dynamic ranking of clinical trials for patients</w:t>
      </w:r>
    </w:p>
    <w:p w14:paraId="125D19CC" w14:textId="77777777" w:rsidR="007D3949" w:rsidRPr="007D3949" w:rsidRDefault="00DD5684" w:rsidP="007D3949">
      <w:pPr>
        <w:rPr>
          <w:b/>
          <w:u w:val="single"/>
        </w:rPr>
      </w:pPr>
      <w:r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>Measuring Air Quality – High D</w:t>
      </w:r>
      <w:r w:rsidR="007D3949"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>istinction</w:t>
      </w:r>
      <w:r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 xml:space="preserve"> (PCOL3021)</w:t>
      </w:r>
      <w:r w:rsidR="004F5A51"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 xml:space="preserve"> </w:t>
      </w:r>
      <w:r w:rsidR="004F5A51"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ab/>
      </w:r>
      <w:r w:rsidR="00957B45">
        <w:rPr>
          <w:b/>
        </w:rPr>
        <w:tab/>
      </w:r>
      <w:r w:rsidR="00957B45">
        <w:rPr>
          <w:b/>
        </w:rPr>
        <w:tab/>
      </w:r>
      <w:r w:rsidR="004F5A51" w:rsidRPr="004F5A51">
        <w:rPr>
          <w:b/>
        </w:rPr>
        <w:tab/>
      </w:r>
      <w:r w:rsidR="004F5A51" w:rsidRPr="004F5A51">
        <w:t>(2019)</w:t>
      </w:r>
    </w:p>
    <w:p w14:paraId="18B361C8" w14:textId="77777777" w:rsidR="00E067D7" w:rsidRDefault="00E067D7" w:rsidP="007D3949">
      <w:pPr>
        <w:pStyle w:val="ListParagraph"/>
        <w:numPr>
          <w:ilvl w:val="0"/>
          <w:numId w:val="16"/>
        </w:numPr>
      </w:pPr>
      <w:r w:rsidRPr="00E067D7">
        <w:rPr>
          <w:b/>
        </w:rPr>
        <w:t>About</w:t>
      </w:r>
      <w:r>
        <w:t>: Individual project</w:t>
      </w:r>
      <w:r w:rsidR="00EE3EAA">
        <w:t xml:space="preserve"> on a topic of choice. B</w:t>
      </w:r>
      <w:r>
        <w:t xml:space="preserve">ased </w:t>
      </w:r>
      <w:r w:rsidR="00EE3EAA">
        <w:t>on effects of air quality of different public modes of public transportation</w:t>
      </w:r>
    </w:p>
    <w:p w14:paraId="34BAF1C0" w14:textId="77777777" w:rsidR="007D3949" w:rsidRDefault="00E067D7" w:rsidP="007D3949">
      <w:pPr>
        <w:pStyle w:val="ListParagraph"/>
        <w:numPr>
          <w:ilvl w:val="0"/>
          <w:numId w:val="16"/>
        </w:numPr>
      </w:pPr>
      <w:r w:rsidRPr="00E067D7">
        <w:rPr>
          <w:b/>
        </w:rPr>
        <w:t>Technologies</w:t>
      </w:r>
      <w:r>
        <w:rPr>
          <w:b/>
        </w:rPr>
        <w:t xml:space="preserve"> used</w:t>
      </w:r>
      <w:r>
        <w:t xml:space="preserve">: Adafruit Air Quality Sensor, </w:t>
      </w:r>
      <w:r w:rsidR="007D3949">
        <w:t xml:space="preserve">Arduino </w:t>
      </w:r>
      <w:r w:rsidR="007C2A99">
        <w:t>UNO board</w:t>
      </w:r>
      <w:r>
        <w:t>, Arduino IDE. Excel</w:t>
      </w:r>
    </w:p>
    <w:p w14:paraId="02D92028" w14:textId="77777777" w:rsidR="00E067D7" w:rsidRDefault="001D6849" w:rsidP="007D3949">
      <w:pPr>
        <w:pStyle w:val="ListParagraph"/>
        <w:numPr>
          <w:ilvl w:val="0"/>
          <w:numId w:val="16"/>
        </w:numPr>
      </w:pPr>
      <w:r>
        <w:rPr>
          <w:b/>
        </w:rPr>
        <w:t>Responsibilities</w:t>
      </w:r>
      <w:r w:rsidR="00E067D7">
        <w:t xml:space="preserve">: </w:t>
      </w:r>
    </w:p>
    <w:p w14:paraId="5EB343FE" w14:textId="77777777" w:rsidR="007D3949" w:rsidRDefault="00EE3EAA" w:rsidP="00E067D7">
      <w:pPr>
        <w:pStyle w:val="ListParagraph"/>
        <w:numPr>
          <w:ilvl w:val="1"/>
          <w:numId w:val="16"/>
        </w:numPr>
      </w:pPr>
      <w:r>
        <w:t>P</w:t>
      </w:r>
      <w:r w:rsidR="00E067D7">
        <w:t>rocess</w:t>
      </w:r>
      <w:r>
        <w:t>ed</w:t>
      </w:r>
      <w:r w:rsidR="00E067D7">
        <w:t xml:space="preserve"> data via</w:t>
      </w:r>
      <w:r w:rsidR="007D3949">
        <w:t xml:space="preserve"> Arduino IDE and </w:t>
      </w:r>
      <w:r w:rsidR="00F52F5C">
        <w:t>fed into</w:t>
      </w:r>
      <w:r w:rsidR="007D3949">
        <w:t xml:space="preserve"> Excel Data Streamer</w:t>
      </w:r>
    </w:p>
    <w:p w14:paraId="1E446096" w14:textId="77777777" w:rsidR="007D3949" w:rsidRDefault="00D332CE" w:rsidP="00E067D7">
      <w:pPr>
        <w:pStyle w:val="ListParagraph"/>
        <w:numPr>
          <w:ilvl w:val="1"/>
          <w:numId w:val="16"/>
        </w:numPr>
      </w:pPr>
      <w:r>
        <w:t xml:space="preserve">Used statistical analysis to </w:t>
      </w:r>
      <w:r w:rsidR="00545955">
        <w:t>compare factors affecting air quality</w:t>
      </w:r>
    </w:p>
    <w:p w14:paraId="403A27E5" w14:textId="77777777" w:rsidR="007D3949" w:rsidRDefault="007D3949" w:rsidP="00E067D7">
      <w:pPr>
        <w:pStyle w:val="ListParagraph"/>
        <w:numPr>
          <w:ilvl w:val="1"/>
          <w:numId w:val="16"/>
        </w:numPr>
      </w:pPr>
      <w:r>
        <w:t>Translated the findings into a scientific report</w:t>
      </w:r>
      <w:r w:rsidR="00A205AF">
        <w:t xml:space="preserve"> and achieved HD</w:t>
      </w:r>
    </w:p>
    <w:p w14:paraId="12194806" w14:textId="77777777" w:rsidR="007D3949" w:rsidRPr="007D3949" w:rsidRDefault="007D3949" w:rsidP="007D3949">
      <w:pPr>
        <w:rPr>
          <w:b/>
          <w:u w:val="single"/>
        </w:rPr>
      </w:pPr>
      <w:r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>Interactive Educational Platform – High distinction</w:t>
      </w:r>
      <w:r w:rsidR="00DD5684"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 xml:space="preserve"> (INFO3600)</w:t>
      </w:r>
      <w:r w:rsidR="004F5A51" w:rsidRPr="00957B45"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t xml:space="preserve"> </w:t>
      </w:r>
      <w:r w:rsidR="004F5A51" w:rsidRPr="004F5A51">
        <w:rPr>
          <w:b/>
        </w:rPr>
        <w:tab/>
      </w:r>
      <w:r w:rsidR="004F5A51" w:rsidRPr="004F5A51">
        <w:rPr>
          <w:b/>
        </w:rPr>
        <w:tab/>
      </w:r>
      <w:r w:rsidR="004F5A51" w:rsidRPr="004F5A51">
        <w:t>(2019)</w:t>
      </w:r>
    </w:p>
    <w:p w14:paraId="6EECBAC2" w14:textId="77777777" w:rsidR="00F52F5C" w:rsidRDefault="00F52F5C" w:rsidP="007D3949">
      <w:pPr>
        <w:pStyle w:val="ListParagraph"/>
        <w:numPr>
          <w:ilvl w:val="0"/>
          <w:numId w:val="16"/>
        </w:numPr>
      </w:pPr>
      <w:r w:rsidRPr="00F52F5C">
        <w:rPr>
          <w:b/>
        </w:rPr>
        <w:t>About</w:t>
      </w:r>
      <w:r>
        <w:t>: A platform to allocate personalized educational products for registered schools</w:t>
      </w:r>
    </w:p>
    <w:p w14:paraId="0AC5A79B" w14:textId="77777777" w:rsidR="00F52F5C" w:rsidRDefault="00F52F5C" w:rsidP="007D3949">
      <w:pPr>
        <w:pStyle w:val="ListParagraph"/>
        <w:numPr>
          <w:ilvl w:val="0"/>
          <w:numId w:val="16"/>
        </w:numPr>
      </w:pPr>
      <w:r>
        <w:rPr>
          <w:b/>
        </w:rPr>
        <w:t>Technologies used</w:t>
      </w:r>
      <w:r w:rsidRPr="00F52F5C">
        <w:t>:</w:t>
      </w:r>
      <w:r>
        <w:t xml:space="preserve"> </w:t>
      </w:r>
    </w:p>
    <w:p w14:paraId="5BBB93FD" w14:textId="77777777" w:rsidR="00F1166D" w:rsidRPr="00F52F5C" w:rsidRDefault="00F52F5C" w:rsidP="00F1166D">
      <w:pPr>
        <w:pStyle w:val="ListParagraph"/>
        <w:numPr>
          <w:ilvl w:val="1"/>
          <w:numId w:val="16"/>
        </w:numPr>
      </w:pPr>
      <w:r w:rsidRPr="00991B0D">
        <w:rPr>
          <w:u w:val="single"/>
        </w:rPr>
        <w:t>Frontend</w:t>
      </w:r>
      <w:r>
        <w:rPr>
          <w:b/>
        </w:rPr>
        <w:t xml:space="preserve">: </w:t>
      </w:r>
      <w:r w:rsidR="00F1166D" w:rsidRPr="00F1166D">
        <w:t>ReactJS</w:t>
      </w:r>
      <w:r w:rsidR="00F1166D">
        <w:rPr>
          <w:b/>
        </w:rPr>
        <w:t xml:space="preserve">, </w:t>
      </w:r>
      <w:r w:rsidR="00F1166D">
        <w:t>Bootstrap, CSS</w:t>
      </w:r>
    </w:p>
    <w:p w14:paraId="462930F8" w14:textId="77777777" w:rsidR="00F52F5C" w:rsidRPr="00F52F5C" w:rsidRDefault="00F52F5C" w:rsidP="00F52F5C">
      <w:pPr>
        <w:pStyle w:val="ListParagraph"/>
        <w:numPr>
          <w:ilvl w:val="1"/>
          <w:numId w:val="16"/>
        </w:numPr>
      </w:pPr>
      <w:r w:rsidRPr="00991B0D">
        <w:rPr>
          <w:u w:val="single"/>
        </w:rPr>
        <w:t>Backend</w:t>
      </w:r>
      <w:r>
        <w:rPr>
          <w:b/>
        </w:rPr>
        <w:t xml:space="preserve">: </w:t>
      </w:r>
      <w:r w:rsidRPr="00F1166D">
        <w:t>Django REST</w:t>
      </w:r>
      <w:r w:rsidR="00F1166D">
        <w:t xml:space="preserve"> framework, PostgreSQL</w:t>
      </w:r>
    </w:p>
    <w:p w14:paraId="35486EB0" w14:textId="77777777" w:rsidR="00F1166D" w:rsidRDefault="00F1166D" w:rsidP="00F52F5C">
      <w:pPr>
        <w:pStyle w:val="ListParagraph"/>
        <w:numPr>
          <w:ilvl w:val="1"/>
          <w:numId w:val="16"/>
        </w:numPr>
      </w:pPr>
      <w:r w:rsidRPr="00991B0D">
        <w:rPr>
          <w:u w:val="single"/>
        </w:rPr>
        <w:t>Other</w:t>
      </w:r>
      <w:r>
        <w:rPr>
          <w:b/>
        </w:rPr>
        <w:t xml:space="preserve">: </w:t>
      </w:r>
      <w:proofErr w:type="spellStart"/>
      <w:r>
        <w:t>FluidUI</w:t>
      </w:r>
      <w:proofErr w:type="spellEnd"/>
      <w:r>
        <w:t xml:space="preserve">, </w:t>
      </w:r>
      <w:r w:rsidR="005F2F8A">
        <w:t xml:space="preserve">Postman, </w:t>
      </w:r>
      <w:r>
        <w:t>Google Docs, Sheets and Excel</w:t>
      </w:r>
    </w:p>
    <w:p w14:paraId="36CB328D" w14:textId="77777777" w:rsidR="00F1166D" w:rsidRDefault="001D6849" w:rsidP="00F52F5C">
      <w:pPr>
        <w:pStyle w:val="ListParagraph"/>
        <w:numPr>
          <w:ilvl w:val="0"/>
          <w:numId w:val="16"/>
        </w:numPr>
      </w:pPr>
      <w:r>
        <w:rPr>
          <w:b/>
        </w:rPr>
        <w:t>Responsibilities</w:t>
      </w:r>
      <w:r w:rsidR="00F52F5C">
        <w:t>:</w:t>
      </w:r>
    </w:p>
    <w:p w14:paraId="2C5F122E" w14:textId="77777777" w:rsidR="00F1166D" w:rsidRDefault="00A205AF" w:rsidP="00F1166D">
      <w:pPr>
        <w:pStyle w:val="ListParagraph"/>
        <w:numPr>
          <w:ilvl w:val="1"/>
          <w:numId w:val="16"/>
        </w:numPr>
      </w:pPr>
      <w:r>
        <w:t>Adopted XP methodology,</w:t>
      </w:r>
      <w:r w:rsidR="00F1166D">
        <w:t xml:space="preserve"> was</w:t>
      </w:r>
      <w:r w:rsidR="00F52F5C">
        <w:t xml:space="preserve"> </w:t>
      </w:r>
      <w:r>
        <w:t xml:space="preserve">team </w:t>
      </w:r>
      <w:r w:rsidR="00F1166D">
        <w:t>manager – maintained constant communication between team and client</w:t>
      </w:r>
    </w:p>
    <w:p w14:paraId="56494913" w14:textId="196D64C4" w:rsidR="00A205AF" w:rsidRDefault="00A205AF" w:rsidP="00F1166D">
      <w:pPr>
        <w:pStyle w:val="ListParagraph"/>
        <w:numPr>
          <w:ilvl w:val="1"/>
          <w:numId w:val="16"/>
        </w:numPr>
      </w:pPr>
      <w:r>
        <w:t>Made wireframe, ER diagrams, demo videos and presented final product to client</w:t>
      </w:r>
    </w:p>
    <w:p w14:paraId="548539FD" w14:textId="77777777" w:rsidR="00475E15" w:rsidRDefault="00F1166D" w:rsidP="00A205AF">
      <w:pPr>
        <w:pStyle w:val="ListParagraph"/>
        <w:numPr>
          <w:ilvl w:val="1"/>
          <w:numId w:val="16"/>
        </w:numPr>
      </w:pPr>
      <w:r>
        <w:t xml:space="preserve">Coordinated client and team meetings, </w:t>
      </w:r>
      <w:r w:rsidR="00A205AF">
        <w:t>documentation</w:t>
      </w:r>
      <w:r>
        <w:t>, use cases and user manuals</w:t>
      </w:r>
    </w:p>
    <w:p w14:paraId="160E81D2" w14:textId="0AA68EF5" w:rsidR="00545955" w:rsidRDefault="00545955" w:rsidP="00A205AF">
      <w:pPr>
        <w:pStyle w:val="ListParagraph"/>
        <w:numPr>
          <w:ilvl w:val="1"/>
          <w:numId w:val="16"/>
        </w:numPr>
      </w:pPr>
      <w:r>
        <w:t>Achieved HD for Advanced Major Development Project (INFO3600)</w:t>
      </w:r>
    </w:p>
    <w:p w14:paraId="3015F125" w14:textId="27C22B58" w:rsidR="00880251" w:rsidRPr="007D3949" w:rsidRDefault="00880251" w:rsidP="00880251">
      <w:pPr>
        <w:rPr>
          <w:b/>
          <w:u w:val="single"/>
        </w:rPr>
      </w:pPr>
      <w:r>
        <w:rPr>
          <w:rFonts w:asciiTheme="majorHAnsi" w:eastAsiaTheme="majorEastAsia" w:hAnsiTheme="majorHAnsi" w:cstheme="majorBidi"/>
          <w:b/>
          <w:color w:val="E48312" w:themeColor="accent1"/>
          <w:sz w:val="26"/>
          <w:szCs w:val="26"/>
        </w:rPr>
        <w:lastRenderedPageBreak/>
        <w:t>My Learn Recollect Mobile App</w:t>
      </w:r>
      <w:r>
        <w:rPr>
          <w:b/>
        </w:rPr>
        <w:tab/>
      </w:r>
      <w:r>
        <w:rPr>
          <w:b/>
        </w:rPr>
        <w:tab/>
      </w:r>
      <w:r w:rsidRPr="004F5A5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F5A51">
        <w:t>(</w:t>
      </w:r>
      <w:r>
        <w:t>2021</w:t>
      </w:r>
      <w:r w:rsidRPr="004F5A51">
        <w:t>)</w:t>
      </w:r>
    </w:p>
    <w:p w14:paraId="54D0DBA7" w14:textId="15B04F6D" w:rsidR="00880251" w:rsidRDefault="00880251" w:rsidP="00880251">
      <w:pPr>
        <w:pStyle w:val="ListParagraph"/>
        <w:numPr>
          <w:ilvl w:val="0"/>
          <w:numId w:val="16"/>
        </w:numPr>
      </w:pPr>
      <w:r w:rsidRPr="00E067D7">
        <w:rPr>
          <w:b/>
        </w:rPr>
        <w:t>About</w:t>
      </w:r>
      <w:r>
        <w:t>: Mobile application used to aid those with special needs to consistently assign tasks for them to complete to aid their memory and learning.</w:t>
      </w:r>
    </w:p>
    <w:p w14:paraId="6B876CE2" w14:textId="1278BD17" w:rsidR="00880251" w:rsidRDefault="00880251" w:rsidP="00880251">
      <w:pPr>
        <w:pStyle w:val="ListParagraph"/>
        <w:numPr>
          <w:ilvl w:val="0"/>
          <w:numId w:val="16"/>
        </w:numPr>
      </w:pPr>
      <w:r w:rsidRPr="00E067D7">
        <w:rPr>
          <w:b/>
        </w:rPr>
        <w:t>Technologies</w:t>
      </w:r>
      <w:r>
        <w:rPr>
          <w:b/>
        </w:rPr>
        <w:t xml:space="preserve"> used</w:t>
      </w:r>
      <w:r>
        <w:t>: Kotlin, Android Studio, Firebase, Axure XP</w:t>
      </w:r>
    </w:p>
    <w:p w14:paraId="4569046D" w14:textId="77777777" w:rsidR="00880251" w:rsidRDefault="00880251" w:rsidP="00880251">
      <w:pPr>
        <w:pStyle w:val="ListParagraph"/>
        <w:numPr>
          <w:ilvl w:val="0"/>
          <w:numId w:val="16"/>
        </w:numPr>
      </w:pPr>
      <w:r>
        <w:rPr>
          <w:b/>
        </w:rPr>
        <w:t>Responsibilities</w:t>
      </w:r>
      <w:r>
        <w:t xml:space="preserve">: </w:t>
      </w:r>
    </w:p>
    <w:p w14:paraId="4BA9E1EA" w14:textId="091510E9" w:rsidR="00880251" w:rsidRDefault="00880251" w:rsidP="00880251">
      <w:pPr>
        <w:pStyle w:val="ListParagraph"/>
        <w:numPr>
          <w:ilvl w:val="1"/>
          <w:numId w:val="16"/>
        </w:numPr>
      </w:pPr>
      <w:r>
        <w:t xml:space="preserve">Responsible for front-end and backend </w:t>
      </w:r>
    </w:p>
    <w:p w14:paraId="02C01409" w14:textId="575CC714" w:rsidR="00880251" w:rsidRDefault="00880251" w:rsidP="00880251">
      <w:pPr>
        <w:pStyle w:val="ListParagraph"/>
        <w:numPr>
          <w:ilvl w:val="1"/>
          <w:numId w:val="16"/>
        </w:numPr>
      </w:pPr>
      <w:r>
        <w:t>Made documentation and wireframing for the application</w:t>
      </w:r>
    </w:p>
    <w:p w14:paraId="4596FFC6" w14:textId="07F1C5AD" w:rsidR="00957B45" w:rsidRDefault="00880251" w:rsidP="00957B45">
      <w:pPr>
        <w:pStyle w:val="ListParagraph"/>
        <w:numPr>
          <w:ilvl w:val="1"/>
          <w:numId w:val="16"/>
        </w:numPr>
      </w:pPr>
      <w:r>
        <w:t>Used firebase for their authentication, cloud storage and analytics features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B0627" w:rsidRPr="00565B06" w14:paraId="0EBFEF1A" w14:textId="77777777" w:rsidTr="00CE1744">
        <w:tc>
          <w:tcPr>
            <w:tcW w:w="725" w:type="dxa"/>
            <w:tcMar>
              <w:right w:w="216" w:type="dxa"/>
            </w:tcMar>
            <w:vAlign w:val="bottom"/>
          </w:tcPr>
          <w:p w14:paraId="4CDF2865" w14:textId="77777777" w:rsidR="009B0627" w:rsidRPr="00565B06" w:rsidRDefault="009B0627" w:rsidP="00CE1744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05EBEA2" wp14:editId="7DC4537F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B00E3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xR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xP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12m2MMUQ&#10;AADReAAADgAAAAAAAAAAAAAAAAAuAgAAZHJzL2Uyb0RvYy54bWxQSwECLQAUAAYACAAAACEAGGrs&#10;h9kAAAADAQAADwAAAAAAAAAAAAAAAAAfEwAAZHJzL2Rvd25yZXYueG1sUEsFBgAAAAAEAAQA8wAA&#10;ACU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e48312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QiMMA&#10;AADaAAAADwAAAGRycy9kb3ducmV2LnhtbESPT4vCMBTE74LfITzBi6ypf1iWalqKIO7Fw6rr+dk8&#10;22LzUppY67ffLAgeh5n5DbNOe1OLjlpXWVYwm0YgiHOrKy4UnI7bjy8QziNrrC2Tgic5SJPhYI2x&#10;tg/+oe7gCxEg7GJUUHrfxFK6vCSDbmob4uBdbWvQB9kWUrf4CHBTy3kUfUqDFYeFEhvalJTfDnej&#10;4PecLTfNfqHPx3rXPSfZjC9mq9R41GcrEJ56/w6/2t9awRL+r4Qb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iQiMMAAADa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Cd78A&#10;AADaAAAADwAAAGRycy9kb3ducmV2LnhtbESP3arCMBCE7w/4DmEF746pSkWqUUQQvFH8e4ClWdti&#10;sylNqq1PbwTBy2FmvmEWq9aU4kG1KywrGA0jEMSp1QVnCq6X7f8MhPPIGkvLpKAjB6tl72+BibZP&#10;PtHj7DMRIOwSVJB7XyVSujQng25oK+Lg3Wxt0AdZZ1LX+AxwU8pxFE2lwYLDQo4VbXJK7+fGBMp4&#10;lO5j4l01uR+bzsbNq+kOSg367XoOwlPrf+Fve6cVxPC5Em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4J3vwAAANoAAAAPAAAAAAAAAAAAAAAAAJgCAABkcnMvZG93bnJl&#10;di54bWxQSwUGAAAAAAQABAD1AAAAhA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rZMIA&#10;AADaAAAADwAAAGRycy9kb3ducmV2LnhtbESPT4vCMBTE7wt+h/AEL4um7i4itakUQdaLB/+en82z&#10;LTYvpYm1fnuzIOxxmJnfMMmyN7XoqHWVZQXTSQSCOLe64kLB8bAez0E4j6yxtkwKnuRgmQ4+Eoy1&#10;ffCOur0vRICwi1FB6X0TS+nykgy6iW2Ig3e1rUEfZFtI3eIjwE0tv6JoJg1WHBZKbGhVUn7b342C&#10;0zn7WTXbb30+1L/d8zOb8sWslRoN+2wBwlPv/8Pv9kYrmMHflXADZ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qtkwgAAANo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81D7FE3" w14:textId="77777777" w:rsidR="009B0627" w:rsidRPr="00565B06" w:rsidRDefault="009B0627" w:rsidP="009B0627">
            <w:pPr>
              <w:pStyle w:val="Heading1"/>
              <w:outlineLvl w:val="0"/>
            </w:pPr>
            <w:r>
              <w:t>Activities/volunteering</w:t>
            </w:r>
          </w:p>
        </w:tc>
      </w:tr>
    </w:tbl>
    <w:p w14:paraId="74445E6E" w14:textId="77777777" w:rsidR="009B0627" w:rsidRDefault="009B0627" w:rsidP="00A04ACA">
      <w:pPr>
        <w:pStyle w:val="ListParagraph"/>
        <w:numPr>
          <w:ilvl w:val="0"/>
          <w:numId w:val="20"/>
        </w:numPr>
      </w:pPr>
      <w:r>
        <w:t>Has a valid Working with Children Check (WWCC)</w:t>
      </w:r>
    </w:p>
    <w:p w14:paraId="7DE7A5AE" w14:textId="77777777" w:rsidR="002431C6" w:rsidRDefault="002431C6" w:rsidP="002431C6">
      <w:pPr>
        <w:pStyle w:val="ListParagraph"/>
        <w:numPr>
          <w:ilvl w:val="0"/>
          <w:numId w:val="20"/>
        </w:numPr>
      </w:pPr>
      <w:r>
        <w:t>Substitute teacher for Math</w:t>
      </w:r>
      <w:r w:rsidR="007503BD">
        <w:t>ematics</w:t>
      </w:r>
      <w:r>
        <w:t xml:space="preserve"> and Science at North Shore Coaching (23/11/19)</w:t>
      </w:r>
    </w:p>
    <w:p w14:paraId="3ACC1100" w14:textId="77777777" w:rsidR="002431C6" w:rsidRDefault="002431C6" w:rsidP="002431C6">
      <w:pPr>
        <w:pStyle w:val="ListParagraph"/>
        <w:numPr>
          <w:ilvl w:val="0"/>
          <w:numId w:val="20"/>
        </w:numPr>
      </w:pPr>
      <w:r>
        <w:t xml:space="preserve">Software tester at </w:t>
      </w:r>
      <w:proofErr w:type="spellStart"/>
      <w:r>
        <w:t>Displayr</w:t>
      </w:r>
      <w:proofErr w:type="spellEnd"/>
      <w:r>
        <w:t xml:space="preserve"> (27/02/19)</w:t>
      </w:r>
    </w:p>
    <w:p w14:paraId="41B51287" w14:textId="77777777" w:rsidR="009162D2" w:rsidRDefault="009162D2" w:rsidP="00A04ACA">
      <w:pPr>
        <w:pStyle w:val="ListParagraph"/>
        <w:numPr>
          <w:ilvl w:val="0"/>
          <w:numId w:val="20"/>
        </w:numPr>
      </w:pPr>
      <w:r>
        <w:t>Peer mentor at the University of Sydney</w:t>
      </w:r>
      <w:r w:rsidR="00846F68">
        <w:t xml:space="preserve"> (28/2/18 – 1/7/18)</w:t>
      </w:r>
    </w:p>
    <w:p w14:paraId="5A94A39A" w14:textId="77777777" w:rsidR="00F52F5C" w:rsidRDefault="00F52F5C" w:rsidP="00F52F5C">
      <w:pPr>
        <w:pStyle w:val="ListParagraph"/>
      </w:pPr>
    </w:p>
    <w:p w14:paraId="21592153" w14:textId="6F3385C5" w:rsidR="008C117A" w:rsidRDefault="009162D2" w:rsidP="008809ED">
      <w:pPr>
        <w:ind w:firstLine="360"/>
      </w:pPr>
      <w:r>
        <w:t>References available upon request</w:t>
      </w:r>
    </w:p>
    <w:p w14:paraId="393B2342" w14:textId="66436191" w:rsidR="00105060" w:rsidRDefault="00105060" w:rsidP="004E5466"/>
    <w:p w14:paraId="4202D230" w14:textId="76DD0AB9" w:rsidR="00DA4F61" w:rsidRDefault="00DA4F61" w:rsidP="004E5466">
      <w:r>
        <w:t>My website:</w:t>
      </w:r>
      <w:r w:rsidRPr="00DA4F61">
        <w:t xml:space="preserve"> </w:t>
      </w:r>
      <w:hyperlink r:id="rId14" w:history="1">
        <w:r w:rsidRPr="00716E9A">
          <w:rPr>
            <w:rStyle w:val="Hyperlink"/>
          </w:rPr>
          <w:t>https://aliciaha1997-webdev.zeet.app/</w:t>
        </w:r>
      </w:hyperlink>
    </w:p>
    <w:p w14:paraId="4A4F0C78" w14:textId="4897229C" w:rsidR="008C117A" w:rsidRDefault="008809ED" w:rsidP="00DA4F61">
      <w:proofErr w:type="spellStart"/>
      <w:r>
        <w:t>Github</w:t>
      </w:r>
      <w:proofErr w:type="spellEnd"/>
      <w:r>
        <w:t xml:space="preserve">: </w:t>
      </w:r>
      <w:hyperlink r:id="rId15" w:history="1">
        <w:r w:rsidR="003C1796" w:rsidRPr="002F0BE2">
          <w:rPr>
            <w:rStyle w:val="Hyperlink"/>
          </w:rPr>
          <w:t>https://github.com/aliciaha1997</w:t>
        </w:r>
      </w:hyperlink>
    </w:p>
    <w:p w14:paraId="4BEA8658" w14:textId="77777777" w:rsidR="008C117A" w:rsidRPr="00565B06" w:rsidRDefault="008C117A" w:rsidP="00F52F5C">
      <w:pPr>
        <w:ind w:firstLine="360"/>
      </w:pPr>
    </w:p>
    <w:sectPr w:rsidR="008C117A" w:rsidRPr="00565B06" w:rsidSect="00880251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CC172" w14:textId="77777777" w:rsidR="001E2A40" w:rsidRDefault="001E2A40" w:rsidP="00F534FB">
      <w:pPr>
        <w:spacing w:after="0"/>
      </w:pPr>
      <w:r>
        <w:separator/>
      </w:r>
    </w:p>
  </w:endnote>
  <w:endnote w:type="continuationSeparator" w:id="0">
    <w:p w14:paraId="169A1DFC" w14:textId="77777777" w:rsidR="001E2A40" w:rsidRDefault="001E2A4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44CAC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3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D00C6" w14:textId="77777777" w:rsidR="001E2A40" w:rsidRDefault="001E2A40" w:rsidP="00F534FB">
      <w:pPr>
        <w:spacing w:after="0"/>
      </w:pPr>
      <w:r>
        <w:separator/>
      </w:r>
    </w:p>
  </w:footnote>
  <w:footnote w:type="continuationSeparator" w:id="0">
    <w:p w14:paraId="09C17A8D" w14:textId="77777777" w:rsidR="001E2A40" w:rsidRDefault="001E2A4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427BF" w14:textId="77777777" w:rsidR="005324B1" w:rsidRDefault="005324B1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696E7B2" wp14:editId="36435AA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800225"/>
              <wp:effectExtent l="0" t="0" r="0" b="9525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0022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8E894" id="Rectangle 1" o:spid="_x0000_s1026" style="position:absolute;margin-left:560.8pt;margin-top:0;width:612pt;height:141.7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" fillcolor="#ccddea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E48312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48312" w:themeColor="accent1"/>
      </w:rPr>
    </w:lvl>
  </w:abstractNum>
  <w:abstractNum w:abstractNumId="10" w15:restartNumberingAfterBreak="0">
    <w:nsid w:val="01D74670"/>
    <w:multiLevelType w:val="hybridMultilevel"/>
    <w:tmpl w:val="D548CDD0"/>
    <w:lvl w:ilvl="0" w:tplc="04E89604">
      <w:start w:val="200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4831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A76118"/>
    <w:multiLevelType w:val="hybridMultilevel"/>
    <w:tmpl w:val="911A01A2"/>
    <w:lvl w:ilvl="0" w:tplc="04E89604">
      <w:start w:val="200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4831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831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4831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E4B27"/>
    <w:multiLevelType w:val="hybridMultilevel"/>
    <w:tmpl w:val="92DECE9E"/>
    <w:lvl w:ilvl="0" w:tplc="04E89604">
      <w:start w:val="200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F4F4D"/>
    <w:multiLevelType w:val="hybridMultilevel"/>
    <w:tmpl w:val="6B7CFEB2"/>
    <w:lvl w:ilvl="0" w:tplc="E3B096A2">
      <w:start w:val="200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7002C"/>
    <w:multiLevelType w:val="hybridMultilevel"/>
    <w:tmpl w:val="A27284EE"/>
    <w:lvl w:ilvl="0" w:tplc="04E89604">
      <w:start w:val="200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2"/>
  </w:num>
  <w:num w:numId="17">
    <w:abstractNumId w:val="17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E7E"/>
    <w:rsid w:val="00002750"/>
    <w:rsid w:val="00004D4E"/>
    <w:rsid w:val="00011895"/>
    <w:rsid w:val="00013818"/>
    <w:rsid w:val="00024730"/>
    <w:rsid w:val="000348ED"/>
    <w:rsid w:val="0003680E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D4FEB"/>
    <w:rsid w:val="000E24AC"/>
    <w:rsid w:val="000E4A73"/>
    <w:rsid w:val="000F79EA"/>
    <w:rsid w:val="0010138D"/>
    <w:rsid w:val="00105060"/>
    <w:rsid w:val="00130E7E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3BCC"/>
    <w:rsid w:val="001D6849"/>
    <w:rsid w:val="001E08A4"/>
    <w:rsid w:val="001E2A40"/>
    <w:rsid w:val="001F1487"/>
    <w:rsid w:val="00203688"/>
    <w:rsid w:val="00204DEE"/>
    <w:rsid w:val="002059BE"/>
    <w:rsid w:val="0020735F"/>
    <w:rsid w:val="002146F8"/>
    <w:rsid w:val="00215593"/>
    <w:rsid w:val="00217917"/>
    <w:rsid w:val="002250EE"/>
    <w:rsid w:val="002372E8"/>
    <w:rsid w:val="0023768B"/>
    <w:rsid w:val="002431C6"/>
    <w:rsid w:val="0025163F"/>
    <w:rsid w:val="00254330"/>
    <w:rsid w:val="00260F01"/>
    <w:rsid w:val="00275C94"/>
    <w:rsid w:val="00277638"/>
    <w:rsid w:val="0028164F"/>
    <w:rsid w:val="002823BE"/>
    <w:rsid w:val="00290014"/>
    <w:rsid w:val="00297ED0"/>
    <w:rsid w:val="002A4EDA"/>
    <w:rsid w:val="002B01E3"/>
    <w:rsid w:val="002B2DE4"/>
    <w:rsid w:val="002B3FC8"/>
    <w:rsid w:val="002C1A3A"/>
    <w:rsid w:val="002F0FA0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1CA4"/>
    <w:rsid w:val="003570EC"/>
    <w:rsid w:val="003571C8"/>
    <w:rsid w:val="003618BA"/>
    <w:rsid w:val="00383057"/>
    <w:rsid w:val="0039703C"/>
    <w:rsid w:val="003974BB"/>
    <w:rsid w:val="003A091E"/>
    <w:rsid w:val="003C1796"/>
    <w:rsid w:val="003C513F"/>
    <w:rsid w:val="003E5D64"/>
    <w:rsid w:val="00403149"/>
    <w:rsid w:val="004037EF"/>
    <w:rsid w:val="00405BAD"/>
    <w:rsid w:val="004113D8"/>
    <w:rsid w:val="00416463"/>
    <w:rsid w:val="00417DBF"/>
    <w:rsid w:val="00421455"/>
    <w:rsid w:val="00423827"/>
    <w:rsid w:val="00437B8B"/>
    <w:rsid w:val="004509E3"/>
    <w:rsid w:val="00452962"/>
    <w:rsid w:val="00453A26"/>
    <w:rsid w:val="00465113"/>
    <w:rsid w:val="00467F3F"/>
    <w:rsid w:val="004727C2"/>
    <w:rsid w:val="00475E15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5466"/>
    <w:rsid w:val="004E77A5"/>
    <w:rsid w:val="004F1057"/>
    <w:rsid w:val="004F199F"/>
    <w:rsid w:val="004F5A51"/>
    <w:rsid w:val="005106C0"/>
    <w:rsid w:val="005247B7"/>
    <w:rsid w:val="005324B1"/>
    <w:rsid w:val="0053593A"/>
    <w:rsid w:val="005372FA"/>
    <w:rsid w:val="00545955"/>
    <w:rsid w:val="00556337"/>
    <w:rsid w:val="00557A48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939"/>
    <w:rsid w:val="005D69BF"/>
    <w:rsid w:val="005E088C"/>
    <w:rsid w:val="005E6E43"/>
    <w:rsid w:val="005F2F8A"/>
    <w:rsid w:val="005F4455"/>
    <w:rsid w:val="006104FF"/>
    <w:rsid w:val="006132A7"/>
    <w:rsid w:val="00614B7C"/>
    <w:rsid w:val="0061580D"/>
    <w:rsid w:val="0062239B"/>
    <w:rsid w:val="00625B8A"/>
    <w:rsid w:val="00643B14"/>
    <w:rsid w:val="00644D4E"/>
    <w:rsid w:val="00646D01"/>
    <w:rsid w:val="00663536"/>
    <w:rsid w:val="006648D4"/>
    <w:rsid w:val="00673F18"/>
    <w:rsid w:val="00676CEB"/>
    <w:rsid w:val="0067743A"/>
    <w:rsid w:val="00683A86"/>
    <w:rsid w:val="006906EC"/>
    <w:rsid w:val="0069300B"/>
    <w:rsid w:val="006A4C72"/>
    <w:rsid w:val="006D65F8"/>
    <w:rsid w:val="006D7D5F"/>
    <w:rsid w:val="006F4D23"/>
    <w:rsid w:val="006F7479"/>
    <w:rsid w:val="00711236"/>
    <w:rsid w:val="007175B9"/>
    <w:rsid w:val="007215A9"/>
    <w:rsid w:val="007245A2"/>
    <w:rsid w:val="007253E8"/>
    <w:rsid w:val="007267F1"/>
    <w:rsid w:val="007274DE"/>
    <w:rsid w:val="00735140"/>
    <w:rsid w:val="0073645E"/>
    <w:rsid w:val="007366E5"/>
    <w:rsid w:val="00743C0A"/>
    <w:rsid w:val="00745196"/>
    <w:rsid w:val="007503BD"/>
    <w:rsid w:val="00752FCD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0082"/>
    <w:rsid w:val="007B3F4F"/>
    <w:rsid w:val="007B62F7"/>
    <w:rsid w:val="007C0E0E"/>
    <w:rsid w:val="007C153D"/>
    <w:rsid w:val="007C2A99"/>
    <w:rsid w:val="007C333C"/>
    <w:rsid w:val="007C34A8"/>
    <w:rsid w:val="007D1B90"/>
    <w:rsid w:val="007D3949"/>
    <w:rsid w:val="007E7052"/>
    <w:rsid w:val="007F71A4"/>
    <w:rsid w:val="008030EE"/>
    <w:rsid w:val="00812148"/>
    <w:rsid w:val="00814B43"/>
    <w:rsid w:val="00814FA5"/>
    <w:rsid w:val="0083016A"/>
    <w:rsid w:val="00842999"/>
    <w:rsid w:val="00846AAE"/>
    <w:rsid w:val="00846F68"/>
    <w:rsid w:val="00856806"/>
    <w:rsid w:val="00867081"/>
    <w:rsid w:val="00880251"/>
    <w:rsid w:val="008809ED"/>
    <w:rsid w:val="008933A4"/>
    <w:rsid w:val="00893CD8"/>
    <w:rsid w:val="008978E8"/>
    <w:rsid w:val="008A02C4"/>
    <w:rsid w:val="008A49A0"/>
    <w:rsid w:val="008A6538"/>
    <w:rsid w:val="008B1D31"/>
    <w:rsid w:val="008C117A"/>
    <w:rsid w:val="008D28A8"/>
    <w:rsid w:val="008D4FC8"/>
    <w:rsid w:val="008D5A80"/>
    <w:rsid w:val="008E5483"/>
    <w:rsid w:val="008F4532"/>
    <w:rsid w:val="008F58D0"/>
    <w:rsid w:val="008F7962"/>
    <w:rsid w:val="009162D2"/>
    <w:rsid w:val="00933CCA"/>
    <w:rsid w:val="0093651C"/>
    <w:rsid w:val="0093795C"/>
    <w:rsid w:val="00940397"/>
    <w:rsid w:val="009411E8"/>
    <w:rsid w:val="00952C89"/>
    <w:rsid w:val="009540F4"/>
    <w:rsid w:val="00956B75"/>
    <w:rsid w:val="00957B45"/>
    <w:rsid w:val="009715EA"/>
    <w:rsid w:val="009918BB"/>
    <w:rsid w:val="00991B0D"/>
    <w:rsid w:val="009931F7"/>
    <w:rsid w:val="00994768"/>
    <w:rsid w:val="009A3F4C"/>
    <w:rsid w:val="009B0627"/>
    <w:rsid w:val="009B4952"/>
    <w:rsid w:val="009C63EE"/>
    <w:rsid w:val="009D0878"/>
    <w:rsid w:val="009D449D"/>
    <w:rsid w:val="009E62E6"/>
    <w:rsid w:val="009E65EC"/>
    <w:rsid w:val="009F2058"/>
    <w:rsid w:val="009F391D"/>
    <w:rsid w:val="00A04ACA"/>
    <w:rsid w:val="00A1144C"/>
    <w:rsid w:val="00A1329C"/>
    <w:rsid w:val="00A205AF"/>
    <w:rsid w:val="00A25023"/>
    <w:rsid w:val="00A2760D"/>
    <w:rsid w:val="00A42CE4"/>
    <w:rsid w:val="00A4644F"/>
    <w:rsid w:val="00A56B81"/>
    <w:rsid w:val="00A6314E"/>
    <w:rsid w:val="00A77B4D"/>
    <w:rsid w:val="00A8052D"/>
    <w:rsid w:val="00A9077F"/>
    <w:rsid w:val="00AA04BD"/>
    <w:rsid w:val="00AA276C"/>
    <w:rsid w:val="00AA4155"/>
    <w:rsid w:val="00AB673E"/>
    <w:rsid w:val="00AC14C9"/>
    <w:rsid w:val="00AC7C34"/>
    <w:rsid w:val="00AD121E"/>
    <w:rsid w:val="00AD518A"/>
    <w:rsid w:val="00AD6216"/>
    <w:rsid w:val="00AE1E13"/>
    <w:rsid w:val="00AE2F61"/>
    <w:rsid w:val="00AE313B"/>
    <w:rsid w:val="00AE7650"/>
    <w:rsid w:val="00AF5ACF"/>
    <w:rsid w:val="00AF7C28"/>
    <w:rsid w:val="00B053E8"/>
    <w:rsid w:val="00B112B1"/>
    <w:rsid w:val="00B1221A"/>
    <w:rsid w:val="00B204FE"/>
    <w:rsid w:val="00B25746"/>
    <w:rsid w:val="00B33EBF"/>
    <w:rsid w:val="00B33F73"/>
    <w:rsid w:val="00B41DFA"/>
    <w:rsid w:val="00B47E1E"/>
    <w:rsid w:val="00B54661"/>
    <w:rsid w:val="00B55487"/>
    <w:rsid w:val="00B74311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0276"/>
    <w:rsid w:val="00C247E3"/>
    <w:rsid w:val="00C24EEC"/>
    <w:rsid w:val="00C26A8F"/>
    <w:rsid w:val="00C3233C"/>
    <w:rsid w:val="00C3763A"/>
    <w:rsid w:val="00C60281"/>
    <w:rsid w:val="00C779DA"/>
    <w:rsid w:val="00C814F7"/>
    <w:rsid w:val="00C81C04"/>
    <w:rsid w:val="00C91B4B"/>
    <w:rsid w:val="00C93DE1"/>
    <w:rsid w:val="00CA0EE2"/>
    <w:rsid w:val="00CA1ED0"/>
    <w:rsid w:val="00CA2E0A"/>
    <w:rsid w:val="00CB3192"/>
    <w:rsid w:val="00CC1E5C"/>
    <w:rsid w:val="00CD1043"/>
    <w:rsid w:val="00CE2C76"/>
    <w:rsid w:val="00CE487F"/>
    <w:rsid w:val="00CE54E2"/>
    <w:rsid w:val="00D046EF"/>
    <w:rsid w:val="00D22E33"/>
    <w:rsid w:val="00D332CE"/>
    <w:rsid w:val="00D35BBD"/>
    <w:rsid w:val="00D37FAD"/>
    <w:rsid w:val="00D46178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F61"/>
    <w:rsid w:val="00DB0B61"/>
    <w:rsid w:val="00DC2430"/>
    <w:rsid w:val="00DD2D34"/>
    <w:rsid w:val="00DD467E"/>
    <w:rsid w:val="00DD5684"/>
    <w:rsid w:val="00DE136D"/>
    <w:rsid w:val="00DE4136"/>
    <w:rsid w:val="00DE4550"/>
    <w:rsid w:val="00DE6534"/>
    <w:rsid w:val="00DF0F24"/>
    <w:rsid w:val="00DF7CF5"/>
    <w:rsid w:val="00DF7F4F"/>
    <w:rsid w:val="00E03476"/>
    <w:rsid w:val="00E066EE"/>
    <w:rsid w:val="00E067D7"/>
    <w:rsid w:val="00E07D28"/>
    <w:rsid w:val="00E204E9"/>
    <w:rsid w:val="00E30CB9"/>
    <w:rsid w:val="00E379DC"/>
    <w:rsid w:val="00E46808"/>
    <w:rsid w:val="00E5521B"/>
    <w:rsid w:val="00E61D86"/>
    <w:rsid w:val="00E61FB1"/>
    <w:rsid w:val="00E63862"/>
    <w:rsid w:val="00E665C1"/>
    <w:rsid w:val="00E67C64"/>
    <w:rsid w:val="00E72DA3"/>
    <w:rsid w:val="00E916AB"/>
    <w:rsid w:val="00E97BD9"/>
    <w:rsid w:val="00EC62C1"/>
    <w:rsid w:val="00EE0848"/>
    <w:rsid w:val="00EE3EAA"/>
    <w:rsid w:val="00EF0E37"/>
    <w:rsid w:val="00F03B1E"/>
    <w:rsid w:val="00F03F2C"/>
    <w:rsid w:val="00F1166D"/>
    <w:rsid w:val="00F1202D"/>
    <w:rsid w:val="00F15A40"/>
    <w:rsid w:val="00F217AB"/>
    <w:rsid w:val="00F35A06"/>
    <w:rsid w:val="00F435D3"/>
    <w:rsid w:val="00F46425"/>
    <w:rsid w:val="00F5078D"/>
    <w:rsid w:val="00F5186B"/>
    <w:rsid w:val="00F518D4"/>
    <w:rsid w:val="00F52F5C"/>
    <w:rsid w:val="00F534FB"/>
    <w:rsid w:val="00F56FFE"/>
    <w:rsid w:val="00F70959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FBF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8A9A7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637052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E48312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2410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24109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637052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637052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E48312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637052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A9A76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637052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637052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E48312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E48312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63705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3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F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liciaha1997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liciaha1997-webdev.zeet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n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4AFE9990B248E9A321A4F0B8D98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2CAC-DC31-4434-9E10-380AAD0F6253}"/>
      </w:docPartPr>
      <w:docPartBody>
        <w:p w:rsidR="00FA5879" w:rsidRDefault="00987ABC">
          <w:pPr>
            <w:pStyle w:val="E04AFE9990B248E9A321A4F0B8D98CD8"/>
          </w:pPr>
          <w:r w:rsidRPr="009D0878">
            <w:t>Phone</w:t>
          </w:r>
        </w:p>
      </w:docPartBody>
    </w:docPart>
    <w:docPart>
      <w:docPartPr>
        <w:name w:val="988FE6D6E8AC46E385DD975B6AFF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424-38CF-4975-853E-EB01D2DF442F}"/>
      </w:docPartPr>
      <w:docPartBody>
        <w:p w:rsidR="00FA5879" w:rsidRDefault="00987ABC">
          <w:pPr>
            <w:pStyle w:val="988FE6D6E8AC46E385DD975B6AFFC473"/>
          </w:pPr>
          <w:r w:rsidRPr="009D0878">
            <w:t>Email</w:t>
          </w:r>
        </w:p>
      </w:docPartBody>
    </w:docPart>
    <w:docPart>
      <w:docPartPr>
        <w:name w:val="C19B875FEF424E178EF95C5C18C9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3CC1-1F45-4D20-93E2-8DE6028B3703}"/>
      </w:docPartPr>
      <w:docPartBody>
        <w:p w:rsidR="00FA5879" w:rsidRDefault="00987ABC">
          <w:pPr>
            <w:pStyle w:val="C19B875FEF424E178EF95C5C18C9E178"/>
          </w:pPr>
          <w:r w:rsidRPr="009D0878">
            <w:t>LinkedIn Profile</w:t>
          </w:r>
        </w:p>
      </w:docPartBody>
    </w:docPart>
    <w:docPart>
      <w:docPartPr>
        <w:name w:val="7A32B638D1D043929ED056694C824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ABD4E-6594-4CED-9696-5E3EB3353C4D}"/>
      </w:docPartPr>
      <w:docPartBody>
        <w:p w:rsidR="00FA5879" w:rsidRDefault="00987ABC">
          <w:pPr>
            <w:pStyle w:val="7A32B638D1D043929ED056694C824D5F"/>
          </w:pPr>
          <w:r w:rsidRPr="00D85CA4">
            <w:t>Objective</w:t>
          </w:r>
        </w:p>
      </w:docPartBody>
    </w:docPart>
    <w:docPart>
      <w:docPartPr>
        <w:name w:val="66CD248FF4BD42458D7F0E8F86BBE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5EEA4-925A-4AC4-ABA1-2B99E9631533}"/>
      </w:docPartPr>
      <w:docPartBody>
        <w:p w:rsidR="00FA5879" w:rsidRDefault="00987ABC">
          <w:pPr>
            <w:pStyle w:val="66CD248FF4BD42458D7F0E8F86BBEF8A"/>
          </w:pPr>
          <w:r w:rsidRPr="00565B06">
            <w:t>Education</w:t>
          </w:r>
        </w:p>
      </w:docPartBody>
    </w:docPart>
    <w:docPart>
      <w:docPartPr>
        <w:name w:val="3E74EC3DCFAD4C0484848F060EC3E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06920-1C43-4851-9941-34968E41CA4E}"/>
      </w:docPartPr>
      <w:docPartBody>
        <w:p w:rsidR="00FA5879" w:rsidRDefault="00987ABC">
          <w:pPr>
            <w:pStyle w:val="3E74EC3DCFAD4C0484848F060EC3E95B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41"/>
    <w:rsid w:val="00381F7C"/>
    <w:rsid w:val="00392A5B"/>
    <w:rsid w:val="004729DD"/>
    <w:rsid w:val="004B5F1F"/>
    <w:rsid w:val="005F365E"/>
    <w:rsid w:val="00652BC3"/>
    <w:rsid w:val="00692C6B"/>
    <w:rsid w:val="006B5567"/>
    <w:rsid w:val="0073668C"/>
    <w:rsid w:val="007C25BF"/>
    <w:rsid w:val="008156A4"/>
    <w:rsid w:val="00856841"/>
    <w:rsid w:val="00987ABC"/>
    <w:rsid w:val="00A24EEC"/>
    <w:rsid w:val="00AE47E0"/>
    <w:rsid w:val="00B1765A"/>
    <w:rsid w:val="00B222D0"/>
    <w:rsid w:val="00CF76B6"/>
    <w:rsid w:val="00DC04F3"/>
    <w:rsid w:val="00F82886"/>
    <w:rsid w:val="00F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C41D4B50E4A29912BC22E2C090CF3">
    <w:name w:val="B2FC41D4B50E4A29912BC22E2C090CF3"/>
  </w:style>
  <w:style w:type="paragraph" w:customStyle="1" w:styleId="9FE82C974C3C4041AB3A5D35725CD702">
    <w:name w:val="9FE82C974C3C4041AB3A5D35725CD702"/>
  </w:style>
  <w:style w:type="paragraph" w:customStyle="1" w:styleId="3C60553BC611439CB2AA1E9E475C1ED3">
    <w:name w:val="3C60553BC611439CB2AA1E9E475C1ED3"/>
  </w:style>
  <w:style w:type="paragraph" w:customStyle="1" w:styleId="E04AFE9990B248E9A321A4F0B8D98CD8">
    <w:name w:val="E04AFE9990B248E9A321A4F0B8D98CD8"/>
  </w:style>
  <w:style w:type="paragraph" w:customStyle="1" w:styleId="988FE6D6E8AC46E385DD975B6AFFC473">
    <w:name w:val="988FE6D6E8AC46E385DD975B6AFFC473"/>
  </w:style>
  <w:style w:type="paragraph" w:customStyle="1" w:styleId="C19B875FEF424E178EF95C5C18C9E178">
    <w:name w:val="C19B875FEF424E178EF95C5C18C9E178"/>
  </w:style>
  <w:style w:type="paragraph" w:customStyle="1" w:styleId="5D1632C509F34D81899C74285E338242">
    <w:name w:val="5D1632C509F34D81899C74285E338242"/>
  </w:style>
  <w:style w:type="paragraph" w:customStyle="1" w:styleId="7A32B638D1D043929ED056694C824D5F">
    <w:name w:val="7A32B638D1D043929ED056694C824D5F"/>
  </w:style>
  <w:style w:type="paragraph" w:customStyle="1" w:styleId="1092D0CD51724186BB8953A596B1446E">
    <w:name w:val="1092D0CD51724186BB8953A596B1446E"/>
  </w:style>
  <w:style w:type="paragraph" w:customStyle="1" w:styleId="66CD248FF4BD42458D7F0E8F86BBEF8A">
    <w:name w:val="66CD248FF4BD42458D7F0E8F86BBEF8A"/>
  </w:style>
  <w:style w:type="paragraph" w:customStyle="1" w:styleId="80CED66AC13B4E3AB590CD679B36FD7C">
    <w:name w:val="80CED66AC13B4E3AB590CD679B36FD7C"/>
  </w:style>
  <w:style w:type="character" w:styleId="Emphasis">
    <w:name w:val="Emphasis"/>
    <w:basedOn w:val="DefaultParagraphFont"/>
    <w:uiPriority w:val="11"/>
    <w:qFormat/>
    <w:rsid w:val="00856841"/>
    <w:rPr>
      <w:b w:val="0"/>
      <w:iCs/>
      <w:color w:val="657C9C" w:themeColor="text2" w:themeTint="BF"/>
      <w:sz w:val="26"/>
    </w:rPr>
  </w:style>
  <w:style w:type="paragraph" w:customStyle="1" w:styleId="49383C705DA64215842F620CF7438E5D">
    <w:name w:val="49383C705DA64215842F620CF7438E5D"/>
  </w:style>
  <w:style w:type="paragraph" w:customStyle="1" w:styleId="87AFC5CE79A5453C9B65454B8D826093">
    <w:name w:val="87AFC5CE79A5453C9B65454B8D826093"/>
  </w:style>
  <w:style w:type="paragraph" w:customStyle="1" w:styleId="2FAF95726DEE41CFB8EDDCF17BBF01FB">
    <w:name w:val="2FAF95726DEE41CFB8EDDCF17BBF01FB"/>
  </w:style>
  <w:style w:type="paragraph" w:customStyle="1" w:styleId="3B696D2997C0449E908C384AD27C0B09">
    <w:name w:val="3B696D2997C0449E908C384AD27C0B09"/>
  </w:style>
  <w:style w:type="paragraph" w:customStyle="1" w:styleId="BE97CF5BC72A4D7988037D4B312094A3">
    <w:name w:val="BE97CF5BC72A4D7988037D4B312094A3"/>
  </w:style>
  <w:style w:type="paragraph" w:customStyle="1" w:styleId="0E311640BDE74D3BAA10247F8890459A">
    <w:name w:val="0E311640BDE74D3BAA10247F8890459A"/>
  </w:style>
  <w:style w:type="paragraph" w:customStyle="1" w:styleId="B2B1D4B8463C41429F0BA66351B74481">
    <w:name w:val="B2B1D4B8463C41429F0BA66351B74481"/>
  </w:style>
  <w:style w:type="paragraph" w:customStyle="1" w:styleId="6E7132745D7C4899B4E4714DF7F2D341">
    <w:name w:val="6E7132745D7C4899B4E4714DF7F2D341"/>
  </w:style>
  <w:style w:type="paragraph" w:customStyle="1" w:styleId="46C2D3F286004687AE778057F5B50E26">
    <w:name w:val="46C2D3F286004687AE778057F5B50E26"/>
  </w:style>
  <w:style w:type="paragraph" w:customStyle="1" w:styleId="3E74EC3DCFAD4C0484848F060EC3E95B">
    <w:name w:val="3E74EC3DCFAD4C0484848F060EC3E95B"/>
  </w:style>
  <w:style w:type="paragraph" w:customStyle="1" w:styleId="4E84F121BA7B4014A4DF388CD113EF6D">
    <w:name w:val="4E84F121BA7B4014A4DF388CD113EF6D"/>
  </w:style>
  <w:style w:type="paragraph" w:customStyle="1" w:styleId="7C9FFBA52B284FE490C2A172CD0F62CE">
    <w:name w:val="7C9FFBA52B284FE490C2A172CD0F62CE"/>
  </w:style>
  <w:style w:type="paragraph" w:customStyle="1" w:styleId="A605E43DF7B143B48D7E3C682B4AF56A">
    <w:name w:val="A605E43DF7B143B48D7E3C682B4AF56A"/>
  </w:style>
  <w:style w:type="paragraph" w:customStyle="1" w:styleId="C05E56FEE986407B90FFDE975AB6B09A">
    <w:name w:val="C05E56FEE986407B90FFDE975AB6B09A"/>
  </w:style>
  <w:style w:type="paragraph" w:customStyle="1" w:styleId="EC0A712C152E424493A02113E137CA19">
    <w:name w:val="EC0A712C152E424493A02113E137CA19"/>
  </w:style>
  <w:style w:type="paragraph" w:customStyle="1" w:styleId="99E4D71EA6B04AB8AE9D3F4CD83F37E4">
    <w:name w:val="99E4D71EA6B04AB8AE9D3F4CD83F37E4"/>
  </w:style>
  <w:style w:type="paragraph" w:customStyle="1" w:styleId="83320354F38044AB8D66E1F5EE35D16A">
    <w:name w:val="83320354F38044AB8D66E1F5EE35D16A"/>
  </w:style>
  <w:style w:type="paragraph" w:customStyle="1" w:styleId="19453449D23E48EDA724DECC47A0F238">
    <w:name w:val="19453449D23E48EDA724DECC47A0F238"/>
  </w:style>
  <w:style w:type="paragraph" w:customStyle="1" w:styleId="B0090B6F390C4CA48E90C110B36FCC1D">
    <w:name w:val="B0090B6F390C4CA48E90C110B36FCC1D"/>
  </w:style>
  <w:style w:type="paragraph" w:customStyle="1" w:styleId="23146F8AC80A480CBDB83B3D338ED909">
    <w:name w:val="23146F8AC80A480CBDB83B3D338ED909"/>
  </w:style>
  <w:style w:type="paragraph" w:customStyle="1" w:styleId="3EF2E88095ED4567B28826864174B1B5">
    <w:name w:val="3EF2E88095ED4567B28826864174B1B5"/>
  </w:style>
  <w:style w:type="paragraph" w:customStyle="1" w:styleId="4D189C6B7BE54C8E982A26D68318C16E">
    <w:name w:val="4D189C6B7BE54C8E982A26D68318C16E"/>
  </w:style>
  <w:style w:type="paragraph" w:customStyle="1" w:styleId="830BAB3E5C4F44DD8CF32BD59DBD29F8">
    <w:name w:val="830BAB3E5C4F44DD8CF32BD59DBD29F8"/>
  </w:style>
  <w:style w:type="paragraph" w:customStyle="1" w:styleId="7F44553088B54150BF33CD45A6130357">
    <w:name w:val="7F44553088B54150BF33CD45A6130357"/>
  </w:style>
  <w:style w:type="paragraph" w:customStyle="1" w:styleId="0DE47F55E5974FF78B09363034998C2F">
    <w:name w:val="0DE47F55E5974FF78B09363034998C2F"/>
  </w:style>
  <w:style w:type="paragraph" w:customStyle="1" w:styleId="F2165E98DE5B43B5AB52F90484AF57EC">
    <w:name w:val="F2165E98DE5B43B5AB52F90484AF57EC"/>
  </w:style>
  <w:style w:type="paragraph" w:customStyle="1" w:styleId="A5AB005FCD084451B5C2774B2B06B7CD">
    <w:name w:val="A5AB005FCD084451B5C2774B2B06B7CD"/>
  </w:style>
  <w:style w:type="paragraph" w:customStyle="1" w:styleId="FDDCE4A820614493B0ECA74821DBA59B">
    <w:name w:val="FDDCE4A820614493B0ECA74821DBA59B"/>
  </w:style>
  <w:style w:type="paragraph" w:customStyle="1" w:styleId="D178FA4A57E14C6FAF340C6364D43C08">
    <w:name w:val="D178FA4A57E14C6FAF340C6364D43C08"/>
    <w:rsid w:val="00856841"/>
  </w:style>
  <w:style w:type="paragraph" w:customStyle="1" w:styleId="0D56F76DA04E4D26A00369312479B9EA">
    <w:name w:val="0D56F76DA04E4D26A00369312479B9EA"/>
    <w:rsid w:val="00856841"/>
  </w:style>
  <w:style w:type="paragraph" w:customStyle="1" w:styleId="CC69D84871404774B1968AF08E84BCB6">
    <w:name w:val="CC69D84871404774B1968AF08E84BCB6"/>
    <w:rsid w:val="00856841"/>
  </w:style>
  <w:style w:type="paragraph" w:customStyle="1" w:styleId="90900C8F00CA47EFA4DB58609AC14BC0">
    <w:name w:val="90900C8F00CA47EFA4DB58609AC14BC0"/>
    <w:rsid w:val="00856841"/>
  </w:style>
  <w:style w:type="paragraph" w:customStyle="1" w:styleId="3B2B5E21A9274252B842AF7397197765">
    <w:name w:val="3B2B5E21A9274252B842AF7397197765"/>
    <w:rsid w:val="00856841"/>
  </w:style>
  <w:style w:type="paragraph" w:customStyle="1" w:styleId="042F4B9FA5004126B38F872392830A40">
    <w:name w:val="042F4B9FA5004126B38F872392830A40"/>
    <w:rsid w:val="00F82886"/>
  </w:style>
  <w:style w:type="paragraph" w:customStyle="1" w:styleId="25E6BECC52B84709B2635D9ED07A5DA8">
    <w:name w:val="25E6BECC52B84709B2635D9ED07A5DA8"/>
    <w:rsid w:val="00F82886"/>
  </w:style>
  <w:style w:type="paragraph" w:customStyle="1" w:styleId="2AE20B34055249C88B1D1DFEEF5DAC94">
    <w:name w:val="2AE20B34055249C88B1D1DFEEF5DAC94"/>
    <w:rsid w:val="00F82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19 Mitchell Road, Mosman</CompanyAddress>
  <CompanyPhone>0411044456</CompanyPhone>
  <CompanyFax/>
  <CompanyEmail>alha4854@uni.sydney.edu.au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E0F364E-9470-4F0F-A0CE-3006BE25FF5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https://www.linkedin.com/in/alicia-ha-9b69a0117/</cp:keywords>
  <dc:description/>
  <cp:lastModifiedBy/>
  <cp:revision>1</cp:revision>
  <dcterms:created xsi:type="dcterms:W3CDTF">2020-07-06T12:21:00Z</dcterms:created>
  <dcterms:modified xsi:type="dcterms:W3CDTF">2021-02-01T03:41:00Z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